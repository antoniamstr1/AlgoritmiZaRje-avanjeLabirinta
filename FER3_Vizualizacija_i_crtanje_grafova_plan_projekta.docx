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DA6" w:rsidRPr="006D00C5" w:rsidRDefault="00CB3A6E" w:rsidP="00033D01">
      <w:pPr>
        <w:pStyle w:val="Title"/>
        <w:jc w:val="right"/>
        <w:rPr>
          <w:lang w:val="hr-HR"/>
        </w:rPr>
      </w:pPr>
      <w:r>
        <w:rPr>
          <w:lang w:val="hr-HR"/>
        </w:rPr>
        <w:t>Vizualizacija i crtanje grafova</w:t>
      </w:r>
    </w:p>
    <w:p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:rsidR="00BB0DA6" w:rsidRPr="006D00C5" w:rsidRDefault="00BB0DA6" w:rsidP="00033D01">
      <w:pPr>
        <w:pStyle w:val="Title"/>
        <w:jc w:val="right"/>
        <w:rPr>
          <w:lang w:val="hr-HR"/>
        </w:rPr>
      </w:pPr>
    </w:p>
    <w:p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&lt;1.0&gt;</w:t>
      </w:r>
    </w:p>
    <w:p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:rsidR="00C601D9" w:rsidRDefault="00BB0DA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6D42F1">
        <w:rPr>
          <w:noProof/>
        </w:rPr>
        <w:t>4</w:t>
      </w:r>
      <w:r w:rsidR="00C601D9"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:rsidR="00C601D9" w:rsidRDefault="00C601D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C601D9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:rsidR="00EF3BD8" w:rsidRPr="006D00C5" w:rsidRDefault="00EF3BD8" w:rsidP="006D00C5">
      <w:pPr>
        <w:pStyle w:val="InfoBlue"/>
        <w:rPr>
          <w:lang w:val="hr-HR"/>
        </w:rPr>
      </w:pPr>
    </w:p>
    <w:p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:rsidR="00EF3BD8" w:rsidRPr="006D00C5" w:rsidRDefault="00EF3BD8" w:rsidP="006D00C5">
      <w:pPr>
        <w:pStyle w:val="InfoBlue"/>
        <w:rPr>
          <w:lang w:val="hr-HR"/>
        </w:rPr>
      </w:pPr>
    </w:p>
    <w:p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italic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italic teksta. </w:t>
      </w:r>
    </w:p>
    <w:p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:rsidR="00DE4D1A" w:rsidRDefault="00DE4D1A" w:rsidP="00DE4D1A">
      <w:pPr>
        <w:pStyle w:val="InfoBlue"/>
        <w:rPr>
          <w:lang w:val="hr-HR"/>
        </w:rPr>
      </w:pPr>
    </w:p>
    <w:p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:rsidR="00DE4D1A" w:rsidRPr="00DE4D1A" w:rsidRDefault="00DE4D1A" w:rsidP="00DE4D1A">
      <w:pPr>
        <w:pStyle w:val="BodyText"/>
        <w:rPr>
          <w:lang w:val="hr-HR"/>
        </w:rPr>
      </w:pPr>
    </w:p>
    <w:p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r w:rsidR="007424C4">
        <w:rPr>
          <w:lang w:val="hr-HR"/>
        </w:rPr>
        <w:lastRenderedPageBreak/>
        <w:t>Vizualizacija i crtanje grafova</w:t>
      </w:r>
    </w:p>
    <w:p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:rsidR="00C601D9" w:rsidRPr="00C601D9" w:rsidRDefault="00C601D9" w:rsidP="00C601D9">
      <w:pPr>
        <w:pStyle w:val="BodyText"/>
        <w:rPr>
          <w:lang w:val="hr-HR"/>
        </w:rPr>
      </w:pPr>
    </w:p>
    <w:p w:rsidR="00CB3A6E" w:rsidRPr="00CB3A6E" w:rsidRDefault="00FE669B" w:rsidP="00AE6707">
      <w:pPr>
        <w:pStyle w:val="Heading1"/>
        <w:rPr>
          <w:lang w:val="hr-HR"/>
        </w:rPr>
      </w:pPr>
      <w:r>
        <w:rPr>
          <w:lang w:val="hr-HR"/>
        </w:rPr>
        <w:t>Graph Visualizer</w:t>
      </w:r>
    </w:p>
    <w:p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:rsidR="00C601D9" w:rsidRPr="00C601D9" w:rsidRDefault="00C601D9" w:rsidP="00C601D9">
      <w:pPr>
        <w:pStyle w:val="BodyText"/>
        <w:rPr>
          <w:lang w:val="hr-HR"/>
        </w:rPr>
      </w:pPr>
    </w:p>
    <w:p w:rsidR="004D0BEF" w:rsidRDefault="004D0BEF" w:rsidP="006D00C5">
      <w:pPr>
        <w:pStyle w:val="Heading1"/>
        <w:rPr>
          <w:lang w:val="hr-HR"/>
        </w:rPr>
      </w:pPr>
      <w:bookmarkStart w:id="0" w:name="_Toc179182956"/>
      <w:r w:rsidRPr="006D00C5">
        <w:rPr>
          <w:lang w:val="hr-HR"/>
        </w:rPr>
        <w:t>Opis problema/teme projekta</w:t>
      </w:r>
      <w:bookmarkEnd w:id="0"/>
    </w:p>
    <w:p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:rsidR="00C601D9" w:rsidRDefault="00225964" w:rsidP="00225964">
      <w:pPr>
        <w:rPr>
          <w:lang w:val="hr-HR"/>
        </w:rPr>
      </w:pPr>
      <w:r>
        <w:rPr>
          <w:lang w:val="hr-HR"/>
        </w:rPr>
        <w:t>Tema projekta je izrada web-aplikacije za crtanje grafova u diskretnoj matematici. Aplikacija omogućava crtanje poznatih vrsta grafova, brisanje određenih dijelova, uređivanje, stilizaciju i pohranu. Podržano je generiranje grafova iz matrice susjedstva i matrice incidencije. Funkcionalnost crtanja i pohrane veza između vrhova i bridova predstavlja bazu za daljnju nadogradnju aplikacije u smjeru vizualizacije rada algoritama nad grafovima.</w:t>
      </w:r>
    </w:p>
    <w:p w:rsidR="00225964" w:rsidRPr="00C601D9" w:rsidRDefault="00225964" w:rsidP="00225964">
      <w:pPr>
        <w:rPr>
          <w:lang w:val="hr-HR"/>
        </w:rPr>
      </w:pPr>
    </w:p>
    <w:p w:rsidR="00BB0DA6" w:rsidRDefault="00F96AD6" w:rsidP="006D00C5">
      <w:pPr>
        <w:pStyle w:val="Heading1"/>
        <w:rPr>
          <w:lang w:val="hr-HR"/>
        </w:rPr>
      </w:pPr>
      <w:bookmarkStart w:id="1" w:name="_Toc179182957"/>
      <w:r w:rsidRPr="006D00C5">
        <w:rPr>
          <w:lang w:val="hr-HR"/>
        </w:rPr>
        <w:t>Cilj projekta</w:t>
      </w:r>
      <w:bookmarkEnd w:id="1"/>
    </w:p>
    <w:p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:rsidR="00225964" w:rsidRPr="00225964" w:rsidRDefault="00225964" w:rsidP="00225964">
      <w:pPr>
        <w:rPr>
          <w:lang w:val="hr-HR"/>
        </w:rPr>
      </w:pPr>
      <w:r>
        <w:rPr>
          <w:lang w:val="hr-HR"/>
        </w:rPr>
        <w:t>Cilj projekta je ubrzati crtanje grafova na način koji odgovara korisniku. Aplikacija treba omogućiti dovoljan izbor funkcionalnosti u vidu stiliziranja elemenata po želji korisnika, skaliranja veličine dijelova grafa i organiziranja rasporeda u prostoru za crtanje. Predviđeno trajanje projekta je 3 mjeseca i 2 tjedna.</w:t>
      </w:r>
    </w:p>
    <w:p w:rsidR="00C601D9" w:rsidRPr="00C601D9" w:rsidRDefault="00C601D9" w:rsidP="00C601D9">
      <w:pPr>
        <w:pStyle w:val="BodyText"/>
        <w:rPr>
          <w:lang w:val="hr-HR"/>
        </w:rPr>
      </w:pPr>
    </w:p>
    <w:p w:rsidR="00A722D2" w:rsidRDefault="00FC64FB" w:rsidP="006D00C5">
      <w:pPr>
        <w:pStyle w:val="Heading1"/>
        <w:rPr>
          <w:lang w:val="hr-HR"/>
        </w:rPr>
      </w:pPr>
      <w:bookmarkStart w:id="2" w:name="_Toc179182958"/>
      <w:r>
        <w:rPr>
          <w:lang w:val="hr-HR"/>
        </w:rPr>
        <w:t>Voditelj studentskog tima</w:t>
      </w:r>
      <w:bookmarkEnd w:id="2"/>
    </w:p>
    <w:p w:rsidR="00A722D2" w:rsidRDefault="00A722D2" w:rsidP="006D00C5">
      <w:pPr>
        <w:pStyle w:val="InfoBlue"/>
        <w:rPr>
          <w:lang w:val="hr-HR"/>
        </w:rPr>
      </w:pPr>
      <w:r w:rsidRPr="006D00C5">
        <w:rPr>
          <w:lang w:val="hr-HR"/>
        </w:rPr>
        <w:t>&lt;Ime</w:t>
      </w:r>
      <w:r w:rsidR="00FC64FB">
        <w:rPr>
          <w:lang w:val="hr-HR"/>
        </w:rPr>
        <w:t xml:space="preserve"> i prezime studenta</w:t>
      </w:r>
      <w:r w:rsidRPr="006D00C5">
        <w:rPr>
          <w:lang w:val="hr-HR"/>
        </w:rPr>
        <w:t>&gt;</w:t>
      </w:r>
    </w:p>
    <w:p w:rsidR="00225964" w:rsidRPr="006B50FD" w:rsidRDefault="00225964" w:rsidP="00225964">
      <w:pPr>
        <w:rPr>
          <w:lang w:val="hr-HR"/>
        </w:rPr>
      </w:pPr>
      <w:r>
        <w:rPr>
          <w:lang w:val="hr-HR"/>
        </w:rPr>
        <w:t>Luka Panić</w:t>
      </w:r>
    </w:p>
    <w:p w:rsidR="00C601D9" w:rsidRPr="00C601D9" w:rsidRDefault="00C601D9" w:rsidP="00225964">
      <w:pPr>
        <w:pStyle w:val="BodyText"/>
        <w:ind w:left="0"/>
        <w:rPr>
          <w:lang w:val="hr-HR"/>
        </w:rPr>
      </w:pPr>
    </w:p>
    <w:p w:rsidR="00A722D2" w:rsidRDefault="00A722D2" w:rsidP="006D00C5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id="3" w:name="_Toc179182959"/>
      <w:r w:rsidRPr="006D00C5">
        <w:rPr>
          <w:lang w:val="hr-HR"/>
        </w:rPr>
        <w:t>Rezultat(i)</w:t>
      </w:r>
      <w:bookmarkEnd w:id="3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:rsidR="00225964" w:rsidRPr="00E27B7F" w:rsidRDefault="00225964" w:rsidP="00225964">
      <w:pPr>
        <w:rPr>
          <w:lang w:val="hr-HR"/>
        </w:rPr>
      </w:pPr>
      <w:r>
        <w:rPr>
          <w:lang w:val="hr-HR"/>
        </w:rPr>
        <w:t>Cjelovita web-aplikacija koja sadrži forme za prijavu i registraciju i stranicu koja podržava crtanje.</w:t>
      </w:r>
    </w:p>
    <w:p w:rsidR="00C601D9" w:rsidRPr="00C601D9" w:rsidRDefault="00C601D9" w:rsidP="00C601D9">
      <w:pPr>
        <w:pStyle w:val="BodyText"/>
        <w:rPr>
          <w:lang w:val="hr-HR"/>
        </w:rPr>
      </w:pPr>
    </w:p>
    <w:p w:rsidR="00E0494F" w:rsidRPr="00225964" w:rsidRDefault="000A6603" w:rsidP="00E0494F">
      <w:pPr>
        <w:pStyle w:val="Heading1"/>
        <w:rPr>
          <w:lang w:val="hr-HR"/>
        </w:rPr>
      </w:pPr>
      <w:bookmarkStart w:id="4" w:name="_Toc179182960"/>
      <w:bookmarkStart w:id="5" w:name="_Toc100054240"/>
      <w:r w:rsidRPr="006D00C5">
        <w:rPr>
          <w:lang w:val="hr-HR"/>
        </w:rPr>
        <w:t>Slični projekti</w:t>
      </w:r>
      <w:bookmarkEnd w:id="4"/>
    </w:p>
    <w:p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:rsidR="00C601D9" w:rsidRPr="00C601D9" w:rsidRDefault="00225964" w:rsidP="00225964">
      <w:pPr>
        <w:pStyle w:val="BodyText"/>
        <w:ind w:left="0"/>
        <w:rPr>
          <w:lang w:val="hr-HR"/>
        </w:rPr>
      </w:pPr>
      <w:r>
        <w:rPr>
          <w:lang w:val="hr-HR"/>
        </w:rPr>
        <w:t>Aplikacija za crtanje i izvršavanje algoritama nad grafovima Graph Online.</w:t>
      </w:r>
    </w:p>
    <w:p w:rsidR="00C74132" w:rsidRPr="006D00C5" w:rsidRDefault="00C74132" w:rsidP="00C74132">
      <w:pPr>
        <w:pStyle w:val="Heading1"/>
        <w:rPr>
          <w:lang w:val="hr-HR"/>
        </w:rPr>
      </w:pPr>
      <w:bookmarkStart w:id="6" w:name="_Toc179182961"/>
      <w:r w:rsidRPr="006D00C5">
        <w:rPr>
          <w:lang w:val="hr-HR"/>
        </w:rPr>
        <w:t>Resursi</w:t>
      </w:r>
      <w:bookmarkEnd w:id="5"/>
      <w:bookmarkEnd w:id="6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495"/>
        <w:gridCol w:w="1259"/>
        <w:gridCol w:w="4682"/>
      </w:tblGrid>
      <w:tr w:rsidR="00154FCD" w:rsidTr="00853AA2">
        <w:trPr>
          <w:jc w:val="center"/>
        </w:trPr>
        <w:tc>
          <w:tcPr>
            <w:tcW w:w="1259" w:type="dxa"/>
            <w:vAlign w:val="center"/>
          </w:tcPr>
          <w:p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495" w:type="dxa"/>
            <w:vAlign w:val="center"/>
          </w:tcPr>
          <w:p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:rsidTr="00853AA2">
        <w:trPr>
          <w:jc w:val="center"/>
        </w:trPr>
        <w:tc>
          <w:tcPr>
            <w:tcW w:w="1259" w:type="dxa"/>
            <w:vAlign w:val="center"/>
          </w:tcPr>
          <w:p w:rsidR="00154FCD" w:rsidRDefault="001C620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Luka Panić</w:t>
            </w:r>
          </w:p>
        </w:tc>
        <w:tc>
          <w:tcPr>
            <w:tcW w:w="1495" w:type="dxa"/>
            <w:vAlign w:val="center"/>
          </w:tcPr>
          <w:p w:rsidR="00154FCD" w:rsidRDefault="001C620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lp53523@fer.hr</w:t>
            </w:r>
          </w:p>
        </w:tc>
        <w:tc>
          <w:tcPr>
            <w:tcW w:w="1259" w:type="dxa"/>
            <w:vAlign w:val="center"/>
          </w:tcPr>
          <w:p w:rsidR="00154FCD" w:rsidRDefault="001C620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0919081889</w:t>
            </w:r>
          </w:p>
        </w:tc>
        <w:tc>
          <w:tcPr>
            <w:tcW w:w="4682" w:type="dxa"/>
            <w:vAlign w:val="center"/>
          </w:tcPr>
          <w:p w:rsidR="00154FCD" w:rsidRDefault="00853AA2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:rsidR="00A722D2" w:rsidRDefault="00A722D2" w:rsidP="006D00C5">
      <w:pPr>
        <w:pStyle w:val="Heading1"/>
        <w:rPr>
          <w:lang w:val="hr-HR"/>
        </w:rPr>
      </w:pPr>
      <w:bookmarkStart w:id="7" w:name="_Toc179182962"/>
      <w:r w:rsidRPr="006D00C5">
        <w:rPr>
          <w:lang w:val="hr-HR"/>
        </w:rPr>
        <w:lastRenderedPageBreak/>
        <w:t>Glavni rizici</w:t>
      </w:r>
      <w:bookmarkEnd w:id="7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:rsidR="00ED77F1" w:rsidRPr="00494352" w:rsidRDefault="00ED77F1" w:rsidP="00ED77F1">
      <w:pPr>
        <w:rPr>
          <w:lang w:val="hr-HR"/>
        </w:rPr>
      </w:pPr>
      <w:r>
        <w:rPr>
          <w:lang w:val="hr-HR"/>
        </w:rPr>
        <w:t>Podržanost JavaScript funkcija za manipulaciju nad SVG elementima. Postoji mogućnost označavanja određenih funkcija zastarjelima ili trajnog uklanjanja iz popularnih web-preglednika. Ovakav događaj je vrlo vjerojatan ukoliko razvojni programeri utvrde da su performanse loše i zato ponude slično rješenje koje nije primjereno za pristup koji je korišten u aplikaciji. Ukoliko se događaj ostvari potrebno je prilagoditi program ili osmisliti novi mehanizam.</w:t>
      </w:r>
    </w:p>
    <w:p w:rsidR="00C601D9" w:rsidRPr="00C601D9" w:rsidRDefault="00C601D9" w:rsidP="00ED77F1">
      <w:pPr>
        <w:pStyle w:val="BodyText"/>
        <w:ind w:left="0"/>
        <w:rPr>
          <w:lang w:val="hr-HR"/>
        </w:rPr>
      </w:pPr>
    </w:p>
    <w:p w:rsidR="00A722D2" w:rsidRDefault="00A722D2" w:rsidP="006D00C5">
      <w:pPr>
        <w:pStyle w:val="Heading1"/>
        <w:rPr>
          <w:lang w:val="hr-HR"/>
        </w:rPr>
      </w:pPr>
      <w:bookmarkStart w:id="8" w:name="_Toc179182963"/>
      <w:r w:rsidRPr="006D00C5">
        <w:rPr>
          <w:lang w:val="hr-HR"/>
        </w:rPr>
        <w:t>Smanjivanje rizika</w:t>
      </w:r>
      <w:bookmarkEnd w:id="8"/>
    </w:p>
    <w:p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:rsidR="00ED77F1" w:rsidRPr="00C44A00" w:rsidRDefault="00ED77F1" w:rsidP="00ED77F1">
      <w:pPr>
        <w:rPr>
          <w:lang w:val="hr-HR"/>
        </w:rPr>
      </w:pPr>
      <w:r>
        <w:rPr>
          <w:lang w:val="hr-HR"/>
        </w:rPr>
        <w:t>Izbjegavanje uporabe funkcija koje su označene zastrjelima. Implementirati vlastite funkcije ukoliko je razlika u performansama razumna.</w:t>
      </w:r>
    </w:p>
    <w:p w:rsidR="00C601D9" w:rsidRPr="00C601D9" w:rsidRDefault="00C601D9" w:rsidP="00C601D9">
      <w:pPr>
        <w:pStyle w:val="BodyText"/>
        <w:rPr>
          <w:lang w:val="hr-HR"/>
        </w:rPr>
      </w:pPr>
    </w:p>
    <w:p w:rsidR="00A07CE9" w:rsidRPr="00A07CE9" w:rsidRDefault="00C74132" w:rsidP="00A07CE9">
      <w:pPr>
        <w:pStyle w:val="Heading1"/>
        <w:rPr>
          <w:lang w:val="hr-HR"/>
        </w:rPr>
      </w:pPr>
      <w:bookmarkStart w:id="9" w:name="_Toc100054243"/>
      <w:bookmarkStart w:id="10" w:name="_Toc179182964"/>
      <w:r>
        <w:rPr>
          <w:lang w:val="hr-HR"/>
        </w:rPr>
        <w:t>Glavne faze projekta</w:t>
      </w:r>
      <w:bookmarkEnd w:id="9"/>
      <w:bookmarkEnd w:id="10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:rsidR="00C74132" w:rsidRDefault="00154FCD" w:rsidP="00C74132">
      <w:pPr>
        <w:pStyle w:val="BodyText"/>
        <w:rPr>
          <w:lang w:val="hr-HR"/>
        </w:rPr>
      </w:pPr>
      <w:r>
        <w:rPr>
          <w:lang w:val="hr-HR"/>
        </w:rPr>
        <w:t xml:space="preserve">1. Faza: </w:t>
      </w:r>
      <w:r w:rsidR="00A07CE9">
        <w:rPr>
          <w:lang w:val="hr-HR"/>
        </w:rPr>
        <w:t>dizajn baze podataka</w:t>
      </w:r>
    </w:p>
    <w:p w:rsidR="00A07CE9" w:rsidRDefault="00A07CE9" w:rsidP="00C74132">
      <w:pPr>
        <w:pStyle w:val="BodyText"/>
        <w:rPr>
          <w:lang w:val="hr-HR"/>
        </w:rPr>
      </w:pPr>
      <w:r>
        <w:rPr>
          <w:lang w:val="hr-HR"/>
        </w:rPr>
        <w:t>2. Faza: izrada osnovnih funkcionalnosti na serverskoj strani</w:t>
      </w:r>
    </w:p>
    <w:p w:rsidR="00A07CE9" w:rsidRDefault="00A07CE9" w:rsidP="00A07CE9">
      <w:pPr>
        <w:pStyle w:val="BodyText"/>
        <w:rPr>
          <w:lang w:val="hr-HR"/>
        </w:rPr>
      </w:pPr>
      <w:r>
        <w:rPr>
          <w:lang w:val="hr-HR"/>
        </w:rPr>
        <w:t>3. Faza: omogućavanje protokola HTTPS zbog poboljšanja sigurnosti</w:t>
      </w:r>
    </w:p>
    <w:p w:rsidR="00A07CE9" w:rsidRDefault="00A07CE9" w:rsidP="00A07CE9">
      <w:pPr>
        <w:pStyle w:val="BodyText"/>
        <w:rPr>
          <w:lang w:val="hr-HR"/>
        </w:rPr>
      </w:pPr>
      <w:r>
        <w:rPr>
          <w:lang w:val="hr-HR"/>
        </w:rPr>
        <w:t>4. Faza: izrada formi za registraciju i prijavu</w:t>
      </w:r>
    </w:p>
    <w:p w:rsidR="00DB5C37" w:rsidRDefault="00DB5C37" w:rsidP="00DB5C37">
      <w:pPr>
        <w:pStyle w:val="BodyText"/>
        <w:rPr>
          <w:lang w:val="hr-HR"/>
        </w:rPr>
      </w:pPr>
      <w:r>
        <w:rPr>
          <w:lang w:val="hr-HR"/>
        </w:rPr>
        <w:t xml:space="preserve">5. Faza: </w:t>
      </w:r>
      <w:r w:rsidR="00155572">
        <w:rPr>
          <w:lang w:val="hr-HR"/>
        </w:rPr>
        <w:t>dizajn i implementacija korisničkog sučelja za crtanje grafova</w:t>
      </w:r>
    </w:p>
    <w:p w:rsidR="006826E5" w:rsidRDefault="006826E5" w:rsidP="00DB5C37">
      <w:pPr>
        <w:pStyle w:val="BodyText"/>
        <w:rPr>
          <w:lang w:val="hr-HR"/>
        </w:rPr>
      </w:pPr>
      <w:r>
        <w:rPr>
          <w:lang w:val="hr-HR"/>
        </w:rPr>
        <w:t>6. Faza: omogućavanje pohrane i umetanja grafova</w:t>
      </w:r>
    </w:p>
    <w:p w:rsidR="0027114C" w:rsidRDefault="0027114C" w:rsidP="00C74132">
      <w:pPr>
        <w:pStyle w:val="BodyText"/>
        <w:rPr>
          <w:lang w:val="hr-HR"/>
        </w:rPr>
      </w:pPr>
    </w:p>
    <w:p w:rsidR="00C74132" w:rsidRPr="006D00C5" w:rsidRDefault="00C74132" w:rsidP="00C74132">
      <w:pPr>
        <w:pStyle w:val="Heading1"/>
        <w:rPr>
          <w:lang w:val="hr-HR"/>
        </w:rPr>
      </w:pPr>
      <w:bookmarkStart w:id="11" w:name="_Toc100054244"/>
      <w:bookmarkStart w:id="12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1"/>
      <w:bookmarkEnd w:id="12"/>
    </w:p>
    <w:p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  <w:r w:rsidR="00234497" w:rsidRPr="00234497">
        <w:rPr>
          <w:lang w:val="hr-HR"/>
        </w:rPr>
        <w:t xml:space="preserve"> </w:t>
      </w:r>
    </w:p>
    <w:p w:rsidR="005F5F85" w:rsidRPr="005F5F85" w:rsidRDefault="005F5F85" w:rsidP="005F5F85">
      <w:pPr>
        <w:pStyle w:val="BodyText"/>
        <w:ind w:left="0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6728460" cy="2941320"/>
            <wp:effectExtent l="0" t="0" r="0" b="1143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4132" w:rsidRPr="00355A78" w:rsidRDefault="00C74132" w:rsidP="00C74132">
      <w:pPr>
        <w:pStyle w:val="BodyText"/>
        <w:rPr>
          <w:lang w:val="hr-HR"/>
        </w:rPr>
      </w:pPr>
      <w:r>
        <w:rPr>
          <w:lang w:val="hr-HR"/>
        </w:rPr>
        <w:t>Slika</w:t>
      </w:r>
    </w:p>
    <w:p w:rsidR="000A6603" w:rsidRPr="006D00C5" w:rsidRDefault="00FC64FB" w:rsidP="000A6603">
      <w:pPr>
        <w:pStyle w:val="Heading1"/>
        <w:rPr>
          <w:lang w:val="hr-HR"/>
        </w:rPr>
      </w:pPr>
      <w:bookmarkStart w:id="13" w:name="_Toc179182966"/>
      <w:r>
        <w:rPr>
          <w:lang w:val="hr-HR"/>
        </w:rPr>
        <w:lastRenderedPageBreak/>
        <w:t>Kontrolne točke projekta</w:t>
      </w:r>
      <w:bookmarkEnd w:id="13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>
        <w:trPr>
          <w:jc w:val="center"/>
        </w:trPr>
        <w:tc>
          <w:tcPr>
            <w:tcW w:w="2366" w:type="dxa"/>
            <w:vAlign w:val="center"/>
          </w:tcPr>
          <w:p w:rsidR="000A6603" w:rsidRPr="00132ADA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:rsidR="000A6603" w:rsidRPr="00132ADA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:rsidR="000A6603" w:rsidRPr="000D2858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>
        <w:trPr>
          <w:jc w:val="center"/>
        </w:trPr>
        <w:tc>
          <w:tcPr>
            <w:tcW w:w="2366" w:type="dxa"/>
            <w:vAlign w:val="center"/>
          </w:tcPr>
          <w:p w:rsidR="000A6603" w:rsidRDefault="005F2366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Izrada baze podataka</w:t>
            </w:r>
          </w:p>
        </w:tc>
        <w:tc>
          <w:tcPr>
            <w:tcW w:w="1259" w:type="dxa"/>
            <w:vAlign w:val="center"/>
          </w:tcPr>
          <w:p w:rsidR="000A6603" w:rsidRDefault="0072292A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27.10.2022.</w:t>
            </w:r>
          </w:p>
        </w:tc>
        <w:tc>
          <w:tcPr>
            <w:tcW w:w="2391" w:type="dxa"/>
            <w:vAlign w:val="center"/>
          </w:tcPr>
          <w:p w:rsidR="000A6603" w:rsidRDefault="00934CC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26.10.2022.</w:t>
            </w:r>
          </w:p>
        </w:tc>
        <w:tc>
          <w:tcPr>
            <w:tcW w:w="2333" w:type="dxa"/>
            <w:vAlign w:val="center"/>
          </w:tcPr>
          <w:p w:rsidR="000A6603" w:rsidRDefault="00CC0C6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pravovremen</w:t>
            </w:r>
          </w:p>
        </w:tc>
      </w:tr>
      <w:tr w:rsidR="000A6603">
        <w:trPr>
          <w:jc w:val="center"/>
        </w:trPr>
        <w:tc>
          <w:tcPr>
            <w:tcW w:w="2366" w:type="dxa"/>
            <w:vAlign w:val="center"/>
          </w:tcPr>
          <w:p w:rsidR="000A6603" w:rsidRDefault="005F2366" w:rsidP="00DE4D1A">
            <w:pPr>
              <w:pStyle w:val="BodyText"/>
              <w:ind w:left="0"/>
              <w:jc w:val="center"/>
              <w:rPr>
                <w:lang w:val="hr-HR"/>
              </w:rPr>
            </w:pPr>
            <w:r w:rsidRPr="005F2366">
              <w:rPr>
                <w:lang w:val="hr-HR"/>
              </w:rPr>
              <w:t>Konfiguracija servera</w:t>
            </w:r>
          </w:p>
        </w:tc>
        <w:tc>
          <w:tcPr>
            <w:tcW w:w="1259" w:type="dxa"/>
            <w:vAlign w:val="center"/>
          </w:tcPr>
          <w:p w:rsidR="000A6603" w:rsidRDefault="00934CC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4.11.2022.</w:t>
            </w:r>
          </w:p>
        </w:tc>
        <w:tc>
          <w:tcPr>
            <w:tcW w:w="2391" w:type="dxa"/>
            <w:vAlign w:val="center"/>
          </w:tcPr>
          <w:p w:rsidR="000A6603" w:rsidRDefault="00934CC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4.11.2022.</w:t>
            </w:r>
          </w:p>
        </w:tc>
        <w:tc>
          <w:tcPr>
            <w:tcW w:w="2333" w:type="dxa"/>
            <w:vAlign w:val="center"/>
          </w:tcPr>
          <w:p w:rsidR="000A6603" w:rsidRDefault="0072292A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pravovremen</w:t>
            </w:r>
          </w:p>
        </w:tc>
      </w:tr>
      <w:tr w:rsidR="000A6603">
        <w:trPr>
          <w:jc w:val="center"/>
        </w:trPr>
        <w:tc>
          <w:tcPr>
            <w:tcW w:w="2366" w:type="dxa"/>
            <w:vAlign w:val="center"/>
          </w:tcPr>
          <w:p w:rsidR="000A6603" w:rsidRDefault="005F2366" w:rsidP="00DE4D1A">
            <w:pPr>
              <w:pStyle w:val="BodyText"/>
              <w:ind w:left="0"/>
              <w:jc w:val="center"/>
              <w:rPr>
                <w:lang w:val="hr-HR"/>
              </w:rPr>
            </w:pPr>
            <w:r w:rsidRPr="005F2366">
              <w:rPr>
                <w:lang w:val="hr-HR"/>
              </w:rPr>
              <w:t>Obrada korisničkih podataka</w:t>
            </w:r>
          </w:p>
        </w:tc>
        <w:tc>
          <w:tcPr>
            <w:tcW w:w="1259" w:type="dxa"/>
            <w:vAlign w:val="center"/>
          </w:tcPr>
          <w:p w:rsidR="000A6603" w:rsidRDefault="00934CC5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16.11.2022.</w:t>
            </w:r>
          </w:p>
        </w:tc>
        <w:tc>
          <w:tcPr>
            <w:tcW w:w="2391" w:type="dxa"/>
            <w:vAlign w:val="center"/>
          </w:tcPr>
          <w:p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>
        <w:trPr>
          <w:jc w:val="center"/>
        </w:trPr>
        <w:tc>
          <w:tcPr>
            <w:tcW w:w="2366" w:type="dxa"/>
            <w:vAlign w:val="center"/>
          </w:tcPr>
          <w:p w:rsidR="000A6603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  <w:r w:rsidRPr="006E49BC">
              <w:rPr>
                <w:lang w:val="hr-HR"/>
              </w:rPr>
              <w:t>Alati za crtanje grafova</w:t>
            </w:r>
          </w:p>
        </w:tc>
        <w:tc>
          <w:tcPr>
            <w:tcW w:w="1259" w:type="dxa"/>
            <w:vAlign w:val="center"/>
          </w:tcPr>
          <w:p w:rsidR="000A6603" w:rsidRDefault="004523A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29.12.2022.</w:t>
            </w:r>
          </w:p>
        </w:tc>
        <w:tc>
          <w:tcPr>
            <w:tcW w:w="2391" w:type="dxa"/>
            <w:vAlign w:val="center"/>
          </w:tcPr>
          <w:p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:rsidR="000A6603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6E49BC">
        <w:trPr>
          <w:jc w:val="center"/>
        </w:trPr>
        <w:tc>
          <w:tcPr>
            <w:tcW w:w="2366" w:type="dxa"/>
            <w:vAlign w:val="center"/>
          </w:tcPr>
          <w:p w:rsidR="006E49BC" w:rsidRPr="006E49BC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  <w:r w:rsidRPr="006E49BC">
              <w:rPr>
                <w:lang w:val="hr-HR"/>
              </w:rPr>
              <w:t>Spremanje grafova</w:t>
            </w:r>
          </w:p>
        </w:tc>
        <w:tc>
          <w:tcPr>
            <w:tcW w:w="1259" w:type="dxa"/>
            <w:vAlign w:val="center"/>
          </w:tcPr>
          <w:p w:rsidR="006E49BC" w:rsidRDefault="004523A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4.1.2023.</w:t>
            </w:r>
          </w:p>
        </w:tc>
        <w:tc>
          <w:tcPr>
            <w:tcW w:w="2391" w:type="dxa"/>
            <w:vAlign w:val="center"/>
          </w:tcPr>
          <w:p w:rsidR="006E49BC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:rsidR="006E49BC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6E49BC">
        <w:trPr>
          <w:jc w:val="center"/>
        </w:trPr>
        <w:tc>
          <w:tcPr>
            <w:tcW w:w="2366" w:type="dxa"/>
            <w:vAlign w:val="center"/>
          </w:tcPr>
          <w:p w:rsidR="006E49BC" w:rsidRPr="006E49BC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  <w:r w:rsidRPr="006E49BC">
              <w:rPr>
                <w:lang w:val="hr-HR"/>
              </w:rPr>
              <w:t>Umetanje grafova</w:t>
            </w:r>
          </w:p>
        </w:tc>
        <w:tc>
          <w:tcPr>
            <w:tcW w:w="1259" w:type="dxa"/>
            <w:vAlign w:val="center"/>
          </w:tcPr>
          <w:p w:rsidR="006E49BC" w:rsidRDefault="004523AB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12.1.2023.</w:t>
            </w:r>
          </w:p>
        </w:tc>
        <w:tc>
          <w:tcPr>
            <w:tcW w:w="2391" w:type="dxa"/>
            <w:vAlign w:val="center"/>
          </w:tcPr>
          <w:p w:rsidR="006E49BC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:rsidR="006E49BC" w:rsidRDefault="006E49BC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:rsidR="00A722D2" w:rsidRDefault="00A722D2" w:rsidP="00033D01">
      <w:pPr>
        <w:rPr>
          <w:lang w:val="hr-HR"/>
        </w:rPr>
      </w:pPr>
    </w:p>
    <w:p w:rsidR="000A6603" w:rsidRPr="006D00C5" w:rsidRDefault="000A6603" w:rsidP="000A6603">
      <w:pPr>
        <w:pStyle w:val="Heading1"/>
        <w:rPr>
          <w:lang w:val="hr-HR"/>
        </w:rPr>
      </w:pPr>
      <w:bookmarkStart w:id="14" w:name="_Toc179182967"/>
      <w:r>
        <w:rPr>
          <w:lang w:val="hr-HR"/>
        </w:rPr>
        <w:t>Gantogram</w:t>
      </w:r>
      <w:bookmarkEnd w:id="14"/>
    </w:p>
    <w:p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Gantogram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>pen Workbench</w:t>
      </w:r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>Pohraniti prikaz Gantograma (screenshot) i postaviti ga unutar ovog poglavlja kao ubačenu sliku.</w:t>
      </w:r>
      <w:r>
        <w:rPr>
          <w:lang w:val="hr-HR"/>
        </w:rPr>
        <w:t>]</w:t>
      </w:r>
    </w:p>
    <w:p w:rsidR="00DE4D1A" w:rsidRDefault="00154FCD" w:rsidP="00154FCD">
      <w:pPr>
        <w:pStyle w:val="BodyText"/>
        <w:rPr>
          <w:lang w:val="hr-HR"/>
        </w:rPr>
      </w:pPr>
      <w:r>
        <w:rPr>
          <w:lang w:val="hr-HR"/>
        </w:rPr>
        <w:t>Slika</w:t>
      </w:r>
    </w:p>
    <w:p w:rsidR="00DE4D1A" w:rsidRPr="006D00C5" w:rsidRDefault="00DE4D1A" w:rsidP="00DE4D1A">
      <w:pPr>
        <w:pStyle w:val="Heading1"/>
        <w:rPr>
          <w:lang w:val="hr-HR"/>
        </w:rPr>
      </w:pPr>
      <w:bookmarkStart w:id="15" w:name="_Toc179182968"/>
      <w:r>
        <w:rPr>
          <w:lang w:val="hr-HR"/>
        </w:rPr>
        <w:t>Zapisnici sastanaka</w:t>
      </w:r>
      <w:bookmarkEnd w:id="15"/>
    </w:p>
    <w:p w:rsidR="00DE4D1A" w:rsidRDefault="00DE4D1A" w:rsidP="00DE4D1A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1087" w:rsidTr="00451087"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Datum</w:t>
            </w: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Vrijeme</w:t>
            </w: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Mjesto održavanja</w:t>
            </w: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Popis nazočnih</w:t>
            </w:r>
          </w:p>
        </w:tc>
        <w:tc>
          <w:tcPr>
            <w:tcW w:w="1870" w:type="dxa"/>
          </w:tcPr>
          <w:p w:rsidR="00451087" w:rsidRDefault="00293E24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Glavni zaključci</w:t>
            </w:r>
          </w:p>
        </w:tc>
      </w:tr>
      <w:tr w:rsidR="00451087" w:rsidTr="00451087">
        <w:tc>
          <w:tcPr>
            <w:tcW w:w="1870" w:type="dxa"/>
          </w:tcPr>
          <w:p w:rsidR="00451087" w:rsidRDefault="00AE1FBD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12.10.2022.</w:t>
            </w:r>
          </w:p>
        </w:tc>
        <w:tc>
          <w:tcPr>
            <w:tcW w:w="1870" w:type="dxa"/>
          </w:tcPr>
          <w:p w:rsidR="00451087" w:rsidRDefault="00AE1FBD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t>11:05</w:t>
            </w:r>
          </w:p>
        </w:tc>
        <w:tc>
          <w:tcPr>
            <w:tcW w:w="1870" w:type="dxa"/>
          </w:tcPr>
          <w:p w:rsidR="00451087" w:rsidRDefault="00507533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FER</w:t>
            </w:r>
          </w:p>
        </w:tc>
        <w:tc>
          <w:tcPr>
            <w:tcW w:w="1870" w:type="dxa"/>
          </w:tcPr>
          <w:p w:rsidR="00451087" w:rsidRDefault="00507533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Luka Panić</w:t>
            </w:r>
          </w:p>
        </w:tc>
        <w:tc>
          <w:tcPr>
            <w:tcW w:w="1870" w:type="dxa"/>
          </w:tcPr>
          <w:p w:rsidR="00451087" w:rsidRDefault="00507533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Prijedlog teme i glavnih funkcionalnosti</w:t>
            </w:r>
          </w:p>
        </w:tc>
      </w:tr>
      <w:tr w:rsidR="00451087" w:rsidTr="00451087">
        <w:tc>
          <w:tcPr>
            <w:tcW w:w="1870" w:type="dxa"/>
          </w:tcPr>
          <w:p w:rsidR="00451087" w:rsidRDefault="002A5AD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24.10.2022.</w:t>
            </w:r>
          </w:p>
        </w:tc>
        <w:tc>
          <w:tcPr>
            <w:tcW w:w="1870" w:type="dxa"/>
          </w:tcPr>
          <w:p w:rsidR="00451087" w:rsidRDefault="002A5AD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t>10:10</w:t>
            </w:r>
          </w:p>
        </w:tc>
        <w:tc>
          <w:tcPr>
            <w:tcW w:w="1870" w:type="dxa"/>
          </w:tcPr>
          <w:p w:rsidR="00451087" w:rsidRDefault="00507533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FER</w:t>
            </w:r>
          </w:p>
        </w:tc>
        <w:tc>
          <w:tcPr>
            <w:tcW w:w="1870" w:type="dxa"/>
          </w:tcPr>
          <w:p w:rsidR="00451087" w:rsidRDefault="00507533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Luka Panić</w:t>
            </w:r>
          </w:p>
        </w:tc>
        <w:tc>
          <w:tcPr>
            <w:tcW w:w="1870" w:type="dxa"/>
          </w:tcPr>
          <w:p w:rsidR="00451087" w:rsidRDefault="00507533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Proširenje skupa funkcionalnosti u svrhu poboljšanja korisničkog iskustva</w:t>
            </w:r>
          </w:p>
        </w:tc>
      </w:tr>
      <w:tr w:rsidR="00451087" w:rsidTr="00451087"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</w:tr>
      <w:tr w:rsidR="00451087" w:rsidTr="00451087"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  <w:tc>
          <w:tcPr>
            <w:tcW w:w="1870" w:type="dxa"/>
          </w:tcPr>
          <w:p w:rsidR="00451087" w:rsidRDefault="00451087" w:rsidP="00451087">
            <w:pPr>
              <w:pStyle w:val="BodyText"/>
              <w:keepLines w:val="0"/>
              <w:ind w:left="0"/>
              <w:jc w:val="center"/>
              <w:rPr>
                <w:lang w:val="hr-HR"/>
              </w:rPr>
            </w:pPr>
          </w:p>
        </w:tc>
      </w:tr>
    </w:tbl>
    <w:p w:rsidR="00C601D9" w:rsidRDefault="00C601D9" w:rsidP="00451087">
      <w:pPr>
        <w:pStyle w:val="BodyText"/>
        <w:keepLines w:val="0"/>
        <w:ind w:left="0"/>
        <w:rPr>
          <w:lang w:val="hr-HR"/>
        </w:rPr>
      </w:pPr>
    </w:p>
    <w:p w:rsidR="00C601D9" w:rsidRDefault="00C601D9" w:rsidP="00C601D9">
      <w:pPr>
        <w:pStyle w:val="BodyText"/>
        <w:keepLines w:val="0"/>
        <w:rPr>
          <w:lang w:val="hr-HR"/>
        </w:rPr>
      </w:pPr>
    </w:p>
    <w:p w:rsidR="00C601D9" w:rsidRPr="00C601D9" w:rsidRDefault="00C601D9" w:rsidP="00C601D9">
      <w:pPr>
        <w:pStyle w:val="BodyText"/>
        <w:keepLines w:val="0"/>
        <w:rPr>
          <w:lang w:val="hr-HR"/>
        </w:rPr>
      </w:pPr>
    </w:p>
    <w:p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CC37C5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Luka Panić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:rsidR="00E119AF" w:rsidRPr="006D00C5" w:rsidRDefault="00E119AF" w:rsidP="00033D01">
      <w:pPr>
        <w:rPr>
          <w:lang w:val="hr-HR"/>
        </w:rPr>
      </w:pPr>
    </w:p>
    <w:p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:rsidR="00E119AF" w:rsidRPr="006D00C5" w:rsidRDefault="002124C6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Domagoj Kovačević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:rsidR="00904D7F" w:rsidRDefault="00904D7F" w:rsidP="00033D01">
      <w:pPr>
        <w:rPr>
          <w:lang w:val="hr-HR"/>
        </w:rPr>
      </w:pPr>
    </w:p>
    <w:p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755" w:rsidRDefault="00CD7755">
      <w:r>
        <w:separator/>
      </w:r>
    </w:p>
  </w:endnote>
  <w:endnote w:type="continuationSeparator" w:id="0">
    <w:p w:rsidR="00CD7755" w:rsidRDefault="00CD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</w:t>
          </w:r>
          <w:r w:rsidR="00D07DB9">
            <w:rPr>
              <w:lang w:val="hr-HR"/>
            </w:rPr>
            <w:t>3</w:t>
          </w:r>
          <w:r>
            <w:rPr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451087">
            <w:rPr>
              <w:noProof/>
              <w:lang w:val="hr-HR"/>
            </w:rPr>
            <w:t>2022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755" w:rsidRDefault="00CD7755">
      <w:r>
        <w:separator/>
      </w:r>
    </w:p>
  </w:footnote>
  <w:footnote w:type="continuationSeparator" w:id="0">
    <w:p w:rsidR="00CD7755" w:rsidRDefault="00CD7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>
      <w:tc>
        <w:tcPr>
          <w:tcW w:w="6379" w:type="dxa"/>
        </w:tcPr>
        <w:p w:rsidR="00F5587F" w:rsidRPr="00DF3B4B" w:rsidRDefault="00CB3A6E">
          <w:pPr>
            <w:rPr>
              <w:lang w:val="hr-HR"/>
            </w:rPr>
          </w:pPr>
          <w:r>
            <w:rPr>
              <w:lang w:val="hr-HR"/>
            </w:rPr>
            <w:t>Vizualizacija i crtanje grafova</w:t>
          </w:r>
        </w:p>
      </w:tc>
      <w:tc>
        <w:tcPr>
          <w:tcW w:w="3179" w:type="dxa"/>
        </w:tcPr>
        <w:p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>
      <w:tc>
        <w:tcPr>
          <w:tcW w:w="6379" w:type="dxa"/>
        </w:tcPr>
        <w:p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C4589F">
            <w:rPr>
              <w:lang w:val="hr-HR"/>
            </w:rPr>
            <w:t>11.11.2022.</w:t>
          </w:r>
        </w:p>
      </w:tc>
    </w:tr>
  </w:tbl>
  <w:p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2045399840">
    <w:abstractNumId w:val="0"/>
  </w:num>
  <w:num w:numId="2" w16cid:durableId="1006127654">
    <w:abstractNumId w:val="5"/>
  </w:num>
  <w:num w:numId="3" w16cid:durableId="1334605899">
    <w:abstractNumId w:val="2"/>
  </w:num>
  <w:num w:numId="4" w16cid:durableId="622158630">
    <w:abstractNumId w:val="1"/>
  </w:num>
  <w:num w:numId="5" w16cid:durableId="2111922701">
    <w:abstractNumId w:val="3"/>
  </w:num>
  <w:num w:numId="6" w16cid:durableId="1685284022">
    <w:abstractNumId w:val="4"/>
  </w:num>
  <w:num w:numId="7" w16cid:durableId="1775784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33D01"/>
    <w:rsid w:val="000419A8"/>
    <w:rsid w:val="000A2851"/>
    <w:rsid w:val="000A6603"/>
    <w:rsid w:val="000E79E7"/>
    <w:rsid w:val="000F5C98"/>
    <w:rsid w:val="001114D4"/>
    <w:rsid w:val="00121263"/>
    <w:rsid w:val="0012471F"/>
    <w:rsid w:val="00130B16"/>
    <w:rsid w:val="00144939"/>
    <w:rsid w:val="00154FCD"/>
    <w:rsid w:val="00155572"/>
    <w:rsid w:val="0015703B"/>
    <w:rsid w:val="001C6202"/>
    <w:rsid w:val="001E3F6D"/>
    <w:rsid w:val="002124C6"/>
    <w:rsid w:val="00225964"/>
    <w:rsid w:val="00230E52"/>
    <w:rsid w:val="00234497"/>
    <w:rsid w:val="0027114C"/>
    <w:rsid w:val="00293E24"/>
    <w:rsid w:val="002A5AD7"/>
    <w:rsid w:val="002F0495"/>
    <w:rsid w:val="002F43D6"/>
    <w:rsid w:val="0033503A"/>
    <w:rsid w:val="00337202"/>
    <w:rsid w:val="00342FA5"/>
    <w:rsid w:val="0039618E"/>
    <w:rsid w:val="00403B3D"/>
    <w:rsid w:val="00416E61"/>
    <w:rsid w:val="00451087"/>
    <w:rsid w:val="004523AB"/>
    <w:rsid w:val="00491A4E"/>
    <w:rsid w:val="00494352"/>
    <w:rsid w:val="004B7C79"/>
    <w:rsid w:val="004C17FA"/>
    <w:rsid w:val="004D0BEF"/>
    <w:rsid w:val="004E5140"/>
    <w:rsid w:val="00507533"/>
    <w:rsid w:val="005432DB"/>
    <w:rsid w:val="0055086F"/>
    <w:rsid w:val="00550B25"/>
    <w:rsid w:val="00552603"/>
    <w:rsid w:val="005C5659"/>
    <w:rsid w:val="005F1CE1"/>
    <w:rsid w:val="005F2366"/>
    <w:rsid w:val="005F5F85"/>
    <w:rsid w:val="00602E52"/>
    <w:rsid w:val="006417E6"/>
    <w:rsid w:val="006826E5"/>
    <w:rsid w:val="00693BBE"/>
    <w:rsid w:val="006B50FD"/>
    <w:rsid w:val="006C6089"/>
    <w:rsid w:val="006D00C5"/>
    <w:rsid w:val="006D42F1"/>
    <w:rsid w:val="006E238A"/>
    <w:rsid w:val="006E49BC"/>
    <w:rsid w:val="006F35A9"/>
    <w:rsid w:val="0072292A"/>
    <w:rsid w:val="00733A5F"/>
    <w:rsid w:val="0073741F"/>
    <w:rsid w:val="007424C4"/>
    <w:rsid w:val="00766393"/>
    <w:rsid w:val="00785F38"/>
    <w:rsid w:val="007A0D92"/>
    <w:rsid w:val="007E52CC"/>
    <w:rsid w:val="007F1570"/>
    <w:rsid w:val="007F6785"/>
    <w:rsid w:val="007F7A84"/>
    <w:rsid w:val="00811573"/>
    <w:rsid w:val="0082287E"/>
    <w:rsid w:val="0083025B"/>
    <w:rsid w:val="0083749A"/>
    <w:rsid w:val="00853AA2"/>
    <w:rsid w:val="008A7E91"/>
    <w:rsid w:val="008F1572"/>
    <w:rsid w:val="00904D7F"/>
    <w:rsid w:val="0092779E"/>
    <w:rsid w:val="00934CC5"/>
    <w:rsid w:val="00936846"/>
    <w:rsid w:val="009665AB"/>
    <w:rsid w:val="009B5275"/>
    <w:rsid w:val="009F5B9E"/>
    <w:rsid w:val="00A07CE9"/>
    <w:rsid w:val="00A47FBB"/>
    <w:rsid w:val="00A54FA1"/>
    <w:rsid w:val="00A722D2"/>
    <w:rsid w:val="00A82B53"/>
    <w:rsid w:val="00A918D9"/>
    <w:rsid w:val="00AE1FBD"/>
    <w:rsid w:val="00AE6707"/>
    <w:rsid w:val="00B26D8A"/>
    <w:rsid w:val="00B438DB"/>
    <w:rsid w:val="00B45CFD"/>
    <w:rsid w:val="00B73EC2"/>
    <w:rsid w:val="00B946AE"/>
    <w:rsid w:val="00BB0DA6"/>
    <w:rsid w:val="00BD4729"/>
    <w:rsid w:val="00C44A00"/>
    <w:rsid w:val="00C4589F"/>
    <w:rsid w:val="00C601D9"/>
    <w:rsid w:val="00C74132"/>
    <w:rsid w:val="00C76B12"/>
    <w:rsid w:val="00CA06C0"/>
    <w:rsid w:val="00CA55AA"/>
    <w:rsid w:val="00CA7C8A"/>
    <w:rsid w:val="00CB3A6E"/>
    <w:rsid w:val="00CC0C6D"/>
    <w:rsid w:val="00CC37C5"/>
    <w:rsid w:val="00CD7755"/>
    <w:rsid w:val="00D07DB9"/>
    <w:rsid w:val="00D17DF5"/>
    <w:rsid w:val="00D309A5"/>
    <w:rsid w:val="00D431B3"/>
    <w:rsid w:val="00DB5C37"/>
    <w:rsid w:val="00DE4D1A"/>
    <w:rsid w:val="00DF3B4B"/>
    <w:rsid w:val="00E00BD9"/>
    <w:rsid w:val="00E0494F"/>
    <w:rsid w:val="00E1128D"/>
    <w:rsid w:val="00E119AF"/>
    <w:rsid w:val="00E27B7F"/>
    <w:rsid w:val="00E41F1A"/>
    <w:rsid w:val="00ED59D3"/>
    <w:rsid w:val="00ED77F1"/>
    <w:rsid w:val="00EE70A8"/>
    <w:rsid w:val="00EF3BD8"/>
    <w:rsid w:val="00EF54BE"/>
    <w:rsid w:val="00F141DC"/>
    <w:rsid w:val="00F14E21"/>
    <w:rsid w:val="00F54CAC"/>
    <w:rsid w:val="00F5587F"/>
    <w:rsid w:val="00F96AD6"/>
    <w:rsid w:val="00FC64F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3B3CE3"/>
  <w15:chartTrackingRefBased/>
  <w15:docId w15:val="{45513977-BC84-405D-9ABC-E831ACC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B08CB0-909A-411F-AF85-067CB50725F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hr-HR"/>
        </a:p>
      </dgm:t>
    </dgm:pt>
    <dgm:pt modelId="{B09E949E-ACC3-4CDE-99DD-BC7738056157}">
      <dgm:prSet phldrT="[Text]"/>
      <dgm:spPr/>
      <dgm:t>
        <a:bodyPr/>
        <a:lstStyle/>
        <a:p>
          <a:r>
            <a:rPr lang="hr-HR"/>
            <a:t>Izrada aplikacije</a:t>
          </a:r>
        </a:p>
      </dgm:t>
    </dgm:pt>
    <dgm:pt modelId="{5B7BE30B-8CF4-496F-AA0C-59E389E9E2DA}" type="parTrans" cxnId="{F9DA981C-F9EE-4EF9-821F-7D1550FCED6F}">
      <dgm:prSet/>
      <dgm:spPr/>
      <dgm:t>
        <a:bodyPr/>
        <a:lstStyle/>
        <a:p>
          <a:endParaRPr lang="hr-HR"/>
        </a:p>
      </dgm:t>
    </dgm:pt>
    <dgm:pt modelId="{24029FF3-12F9-4F15-89E0-12B54ABEB57E}" type="sibTrans" cxnId="{F9DA981C-F9EE-4EF9-821F-7D1550FCED6F}">
      <dgm:prSet/>
      <dgm:spPr/>
      <dgm:t>
        <a:bodyPr/>
        <a:lstStyle/>
        <a:p>
          <a:endParaRPr lang="hr-HR"/>
        </a:p>
      </dgm:t>
    </dgm:pt>
    <dgm:pt modelId="{A95FA1E9-969E-44DC-BE62-E20E82AC52E7}">
      <dgm:prSet/>
      <dgm:spPr/>
      <dgm:t>
        <a:bodyPr/>
        <a:lstStyle/>
        <a:p>
          <a:r>
            <a:rPr lang="hr-HR"/>
            <a:t>Baza podataka</a:t>
          </a:r>
        </a:p>
      </dgm:t>
    </dgm:pt>
    <dgm:pt modelId="{6CC1D483-71F5-4E68-AF24-FB5BDD297B56}" type="parTrans" cxnId="{86D46D9A-54AE-4C28-8325-0107438166A4}">
      <dgm:prSet/>
      <dgm:spPr/>
      <dgm:t>
        <a:bodyPr/>
        <a:lstStyle/>
        <a:p>
          <a:endParaRPr lang="hr-HR"/>
        </a:p>
      </dgm:t>
    </dgm:pt>
    <dgm:pt modelId="{A2D57470-DBD8-4C5E-BE98-9D425FB8C670}" type="sibTrans" cxnId="{86D46D9A-54AE-4C28-8325-0107438166A4}">
      <dgm:prSet/>
      <dgm:spPr/>
      <dgm:t>
        <a:bodyPr/>
        <a:lstStyle/>
        <a:p>
          <a:endParaRPr lang="hr-HR"/>
        </a:p>
      </dgm:t>
    </dgm:pt>
    <dgm:pt modelId="{1C1F76ED-2529-4CFD-BDEF-7755BDE3D5F9}">
      <dgm:prSet/>
      <dgm:spPr/>
      <dgm:t>
        <a:bodyPr/>
        <a:lstStyle/>
        <a:p>
          <a:r>
            <a:rPr lang="hr-HR"/>
            <a:t>Konfiguracija servera</a:t>
          </a:r>
        </a:p>
      </dgm:t>
    </dgm:pt>
    <dgm:pt modelId="{94EFFBDF-263E-4404-B94B-6A9AAD1FD533}" type="parTrans" cxnId="{74EED6B8-3592-43B8-BBD4-9D88039B2186}">
      <dgm:prSet/>
      <dgm:spPr/>
      <dgm:t>
        <a:bodyPr/>
        <a:lstStyle/>
        <a:p>
          <a:endParaRPr lang="hr-HR"/>
        </a:p>
      </dgm:t>
    </dgm:pt>
    <dgm:pt modelId="{08238CAD-7BBA-4BB2-8A8B-14BA7A59E2E0}" type="sibTrans" cxnId="{74EED6B8-3592-43B8-BBD4-9D88039B2186}">
      <dgm:prSet/>
      <dgm:spPr/>
      <dgm:t>
        <a:bodyPr/>
        <a:lstStyle/>
        <a:p>
          <a:endParaRPr lang="hr-HR"/>
        </a:p>
      </dgm:t>
    </dgm:pt>
    <dgm:pt modelId="{095CB3EB-B07F-4669-8DF9-8E35C5860E41}">
      <dgm:prSet/>
      <dgm:spPr/>
      <dgm:t>
        <a:bodyPr/>
        <a:lstStyle/>
        <a:p>
          <a:r>
            <a:rPr lang="hr-HR"/>
            <a:t>Obrada korisničkih podataka</a:t>
          </a:r>
        </a:p>
      </dgm:t>
    </dgm:pt>
    <dgm:pt modelId="{50CB51B5-BE48-42DD-AB77-9D171CA7185C}" type="parTrans" cxnId="{9EE53E16-2DE9-4759-9D5B-BA9761E6746B}">
      <dgm:prSet/>
      <dgm:spPr/>
      <dgm:t>
        <a:bodyPr/>
        <a:lstStyle/>
        <a:p>
          <a:endParaRPr lang="hr-HR"/>
        </a:p>
      </dgm:t>
    </dgm:pt>
    <dgm:pt modelId="{B93C4AE3-255A-4CC9-9E43-84060E382178}" type="sibTrans" cxnId="{9EE53E16-2DE9-4759-9D5B-BA9761E6746B}">
      <dgm:prSet/>
      <dgm:spPr/>
      <dgm:t>
        <a:bodyPr/>
        <a:lstStyle/>
        <a:p>
          <a:endParaRPr lang="hr-HR"/>
        </a:p>
      </dgm:t>
    </dgm:pt>
    <dgm:pt modelId="{579E3BF6-C5CA-4E29-AD64-572CF2CDEC4F}">
      <dgm:prSet/>
      <dgm:spPr/>
      <dgm:t>
        <a:bodyPr/>
        <a:lstStyle/>
        <a:p>
          <a:r>
            <a:rPr lang="hr-HR"/>
            <a:t>Alati za crtanje grafova</a:t>
          </a:r>
        </a:p>
      </dgm:t>
    </dgm:pt>
    <dgm:pt modelId="{77CC422C-04D5-442C-984D-D8B42E3EEF7D}" type="parTrans" cxnId="{2E185415-B3A3-4576-B768-99EE6DF7EFB4}">
      <dgm:prSet/>
      <dgm:spPr/>
      <dgm:t>
        <a:bodyPr/>
        <a:lstStyle/>
        <a:p>
          <a:endParaRPr lang="hr-HR"/>
        </a:p>
      </dgm:t>
    </dgm:pt>
    <dgm:pt modelId="{68046691-2CB1-41F5-88A6-D09BEA41A2E0}" type="sibTrans" cxnId="{2E185415-B3A3-4576-B768-99EE6DF7EFB4}">
      <dgm:prSet/>
      <dgm:spPr/>
      <dgm:t>
        <a:bodyPr/>
        <a:lstStyle/>
        <a:p>
          <a:endParaRPr lang="hr-HR"/>
        </a:p>
      </dgm:t>
    </dgm:pt>
    <dgm:pt modelId="{E5E23718-94EF-40F5-BC1B-EBD511C528F8}">
      <dgm:prSet/>
      <dgm:spPr/>
      <dgm:t>
        <a:bodyPr/>
        <a:lstStyle/>
        <a:p>
          <a:r>
            <a:rPr lang="hr-HR"/>
            <a:t>Spremanje grafova</a:t>
          </a:r>
        </a:p>
      </dgm:t>
    </dgm:pt>
    <dgm:pt modelId="{68FCA1CE-936E-45BC-89E0-BA57E7070EFD}" type="parTrans" cxnId="{7E0D0056-1391-45E4-A910-68BA72617441}">
      <dgm:prSet/>
      <dgm:spPr/>
      <dgm:t>
        <a:bodyPr/>
        <a:lstStyle/>
        <a:p>
          <a:endParaRPr lang="hr-HR"/>
        </a:p>
      </dgm:t>
    </dgm:pt>
    <dgm:pt modelId="{4CB1789A-586F-46FD-9F45-40E9066DE2B0}" type="sibTrans" cxnId="{7E0D0056-1391-45E4-A910-68BA72617441}">
      <dgm:prSet/>
      <dgm:spPr/>
      <dgm:t>
        <a:bodyPr/>
        <a:lstStyle/>
        <a:p>
          <a:endParaRPr lang="hr-HR"/>
        </a:p>
      </dgm:t>
    </dgm:pt>
    <dgm:pt modelId="{35AAC33D-36BF-4FAA-9F6C-440A055467F1}">
      <dgm:prSet/>
      <dgm:spPr/>
      <dgm:t>
        <a:bodyPr/>
        <a:lstStyle/>
        <a:p>
          <a:r>
            <a:rPr lang="hr-HR"/>
            <a:t>Umetanje grafova</a:t>
          </a:r>
        </a:p>
      </dgm:t>
    </dgm:pt>
    <dgm:pt modelId="{82903076-2BEE-4B5D-A2FF-ABA0522EBECB}" type="parTrans" cxnId="{4C4932F6-5417-40A0-AB5E-7E67C71806D3}">
      <dgm:prSet/>
      <dgm:spPr/>
      <dgm:t>
        <a:bodyPr/>
        <a:lstStyle/>
        <a:p>
          <a:endParaRPr lang="hr-HR"/>
        </a:p>
      </dgm:t>
    </dgm:pt>
    <dgm:pt modelId="{7DA309B5-FA30-4F3E-8BF5-852D969517F0}" type="sibTrans" cxnId="{4C4932F6-5417-40A0-AB5E-7E67C71806D3}">
      <dgm:prSet/>
      <dgm:spPr/>
      <dgm:t>
        <a:bodyPr/>
        <a:lstStyle/>
        <a:p>
          <a:endParaRPr lang="hr-HR"/>
        </a:p>
      </dgm:t>
    </dgm:pt>
    <dgm:pt modelId="{6A18994F-0847-4D4F-906D-5B35EE1E8FC0}">
      <dgm:prSet/>
      <dgm:spPr/>
      <dgm:t>
        <a:bodyPr/>
        <a:lstStyle/>
        <a:p>
          <a:r>
            <a:rPr lang="hr-HR"/>
            <a:t>crtanje ER dijagrama</a:t>
          </a:r>
        </a:p>
      </dgm:t>
    </dgm:pt>
    <dgm:pt modelId="{81348667-9FCA-4EAE-A4F1-4EF9811499AA}" type="parTrans" cxnId="{DA714E32-3E5E-497E-9A0B-CC7E8E269CBD}">
      <dgm:prSet/>
      <dgm:spPr/>
      <dgm:t>
        <a:bodyPr/>
        <a:lstStyle/>
        <a:p>
          <a:endParaRPr lang="hr-HR"/>
        </a:p>
      </dgm:t>
    </dgm:pt>
    <dgm:pt modelId="{97FE19D8-BCF8-481F-BC0B-69B32BFDA0CE}" type="sibTrans" cxnId="{DA714E32-3E5E-497E-9A0B-CC7E8E269CBD}">
      <dgm:prSet/>
      <dgm:spPr/>
      <dgm:t>
        <a:bodyPr/>
        <a:lstStyle/>
        <a:p>
          <a:endParaRPr lang="hr-HR"/>
        </a:p>
      </dgm:t>
    </dgm:pt>
    <dgm:pt modelId="{C249E35D-4CDA-483F-BDCF-5A211A64C219}">
      <dgm:prSet/>
      <dgm:spPr/>
      <dgm:t>
        <a:bodyPr/>
        <a:lstStyle/>
        <a:p>
          <a:r>
            <a:rPr lang="hr-HR"/>
            <a:t>izrada skripte za inicijalizaciju baze</a:t>
          </a:r>
        </a:p>
      </dgm:t>
    </dgm:pt>
    <dgm:pt modelId="{EA6875D1-E3B6-4451-B5B3-358E220B2727}" type="parTrans" cxnId="{1E7929F8-72B9-449C-9006-3A3E5CAED4E0}">
      <dgm:prSet/>
      <dgm:spPr/>
      <dgm:t>
        <a:bodyPr/>
        <a:lstStyle/>
        <a:p>
          <a:endParaRPr lang="hr-HR"/>
        </a:p>
      </dgm:t>
    </dgm:pt>
    <dgm:pt modelId="{5F0F37E5-6131-4A5B-A8FF-E57FF136E5BE}" type="sibTrans" cxnId="{1E7929F8-72B9-449C-9006-3A3E5CAED4E0}">
      <dgm:prSet/>
      <dgm:spPr/>
      <dgm:t>
        <a:bodyPr/>
        <a:lstStyle/>
        <a:p>
          <a:endParaRPr lang="hr-HR"/>
        </a:p>
      </dgm:t>
    </dgm:pt>
    <dgm:pt modelId="{CE0F9C3E-4840-46E8-BBA0-C061E7F1F1EB}">
      <dgm:prSet/>
      <dgm:spPr/>
      <dgm:t>
        <a:bodyPr/>
        <a:lstStyle/>
        <a:p>
          <a:r>
            <a:rPr lang="hr-HR"/>
            <a:t>povezivanje sa serverom</a:t>
          </a:r>
        </a:p>
      </dgm:t>
    </dgm:pt>
    <dgm:pt modelId="{9A2779B6-416E-4331-8376-B5357DB750AD}" type="parTrans" cxnId="{D02D436F-4432-4C2A-8BCE-10FE1557FC95}">
      <dgm:prSet/>
      <dgm:spPr/>
      <dgm:t>
        <a:bodyPr/>
        <a:lstStyle/>
        <a:p>
          <a:endParaRPr lang="hr-HR"/>
        </a:p>
      </dgm:t>
    </dgm:pt>
    <dgm:pt modelId="{A4B6BC0C-8EC9-4046-A170-FBF3736EBC9A}" type="sibTrans" cxnId="{D02D436F-4432-4C2A-8BCE-10FE1557FC95}">
      <dgm:prSet/>
      <dgm:spPr/>
      <dgm:t>
        <a:bodyPr/>
        <a:lstStyle/>
        <a:p>
          <a:endParaRPr lang="hr-HR"/>
        </a:p>
      </dgm:t>
    </dgm:pt>
    <dgm:pt modelId="{F07DCF39-9114-4E15-ADF0-43DAE46B952E}">
      <dgm:prSet/>
      <dgm:spPr/>
      <dgm:t>
        <a:bodyPr/>
        <a:lstStyle/>
        <a:p>
          <a:r>
            <a:rPr lang="hr-HR"/>
            <a:t>dodavanje modula</a:t>
          </a:r>
        </a:p>
      </dgm:t>
    </dgm:pt>
    <dgm:pt modelId="{94FAD44F-751D-4B74-A8AB-CBF72390A89E}" type="parTrans" cxnId="{75DB58F3-55AA-424E-8974-5738C4DBB37E}">
      <dgm:prSet/>
      <dgm:spPr/>
      <dgm:t>
        <a:bodyPr/>
        <a:lstStyle/>
        <a:p>
          <a:endParaRPr lang="hr-HR"/>
        </a:p>
      </dgm:t>
    </dgm:pt>
    <dgm:pt modelId="{66A6B36E-E365-4A5C-B3EA-3A0DC5A4799C}" type="sibTrans" cxnId="{75DB58F3-55AA-424E-8974-5738C4DBB37E}">
      <dgm:prSet/>
      <dgm:spPr/>
      <dgm:t>
        <a:bodyPr/>
        <a:lstStyle/>
        <a:p>
          <a:endParaRPr lang="hr-HR"/>
        </a:p>
      </dgm:t>
    </dgm:pt>
    <dgm:pt modelId="{B3EC427C-2669-47F2-A134-D4D741AE91A4}">
      <dgm:prSet/>
      <dgm:spPr/>
      <dgm:t>
        <a:bodyPr/>
        <a:lstStyle/>
        <a:p>
          <a:r>
            <a:rPr lang="hr-HR"/>
            <a:t>usmjeravanje zahtjeva</a:t>
          </a:r>
        </a:p>
      </dgm:t>
    </dgm:pt>
    <dgm:pt modelId="{C9BC32CE-9F24-40D5-8B57-D72C02F51484}" type="parTrans" cxnId="{D2B2EFD9-627C-4325-B341-ED0BF17FAEFE}">
      <dgm:prSet/>
      <dgm:spPr/>
      <dgm:t>
        <a:bodyPr/>
        <a:lstStyle/>
        <a:p>
          <a:endParaRPr lang="hr-HR"/>
        </a:p>
      </dgm:t>
    </dgm:pt>
    <dgm:pt modelId="{39B8324D-D9D1-4F7D-88F5-D7ED13CD91F4}" type="sibTrans" cxnId="{D2B2EFD9-627C-4325-B341-ED0BF17FAEFE}">
      <dgm:prSet/>
      <dgm:spPr/>
      <dgm:t>
        <a:bodyPr/>
        <a:lstStyle/>
        <a:p>
          <a:endParaRPr lang="hr-HR"/>
        </a:p>
      </dgm:t>
    </dgm:pt>
    <dgm:pt modelId="{B49969FB-4C8F-4552-AA83-8D293CE4B33A}">
      <dgm:prSet/>
      <dgm:spPr/>
      <dgm:t>
        <a:bodyPr/>
        <a:lstStyle/>
        <a:p>
          <a:r>
            <a:rPr lang="hr-HR"/>
            <a:t>prijava</a:t>
          </a:r>
        </a:p>
      </dgm:t>
    </dgm:pt>
    <dgm:pt modelId="{53011E93-001D-4700-A23D-153674448C0E}" type="parTrans" cxnId="{8051B057-E197-4CF7-9A98-B24DE925D6DE}">
      <dgm:prSet/>
      <dgm:spPr/>
      <dgm:t>
        <a:bodyPr/>
        <a:lstStyle/>
        <a:p>
          <a:endParaRPr lang="hr-HR"/>
        </a:p>
      </dgm:t>
    </dgm:pt>
    <dgm:pt modelId="{DAB52A7D-5BF2-4F1C-B5F6-90CA9618F58F}" type="sibTrans" cxnId="{8051B057-E197-4CF7-9A98-B24DE925D6DE}">
      <dgm:prSet/>
      <dgm:spPr/>
      <dgm:t>
        <a:bodyPr/>
        <a:lstStyle/>
        <a:p>
          <a:endParaRPr lang="hr-HR"/>
        </a:p>
      </dgm:t>
    </dgm:pt>
    <dgm:pt modelId="{A5F49D69-FBDA-432A-8828-671C7C3CCE21}">
      <dgm:prSet/>
      <dgm:spPr/>
      <dgm:t>
        <a:bodyPr/>
        <a:lstStyle/>
        <a:p>
          <a:r>
            <a:rPr lang="hr-HR"/>
            <a:t>registracija</a:t>
          </a:r>
        </a:p>
      </dgm:t>
    </dgm:pt>
    <dgm:pt modelId="{0D918E56-3347-4013-A3CB-5C04218F87FB}" type="parTrans" cxnId="{F05FC278-D0AF-4183-9FCA-1D9CC4B744EB}">
      <dgm:prSet/>
      <dgm:spPr/>
      <dgm:t>
        <a:bodyPr/>
        <a:lstStyle/>
        <a:p>
          <a:endParaRPr lang="hr-HR"/>
        </a:p>
      </dgm:t>
    </dgm:pt>
    <dgm:pt modelId="{49EF057D-3FA1-4855-A8A4-0FF2FFEE8B42}" type="sibTrans" cxnId="{F05FC278-D0AF-4183-9FCA-1D9CC4B744EB}">
      <dgm:prSet/>
      <dgm:spPr/>
      <dgm:t>
        <a:bodyPr/>
        <a:lstStyle/>
        <a:p>
          <a:endParaRPr lang="hr-HR"/>
        </a:p>
      </dgm:t>
    </dgm:pt>
    <dgm:pt modelId="{74B4172F-EAC2-4506-A8C2-7ED57E7AAF79}">
      <dgm:prSet/>
      <dgm:spPr/>
      <dgm:t>
        <a:bodyPr/>
        <a:lstStyle/>
        <a:p>
          <a:r>
            <a:rPr lang="hr-HR"/>
            <a:t>uređivanje računa</a:t>
          </a:r>
        </a:p>
      </dgm:t>
    </dgm:pt>
    <dgm:pt modelId="{5978EECD-DB9A-4C83-B727-0FBAB8A404D3}" type="parTrans" cxnId="{04D01629-1DF5-4F2E-A337-B1393203BCF3}">
      <dgm:prSet/>
      <dgm:spPr/>
      <dgm:t>
        <a:bodyPr/>
        <a:lstStyle/>
        <a:p>
          <a:endParaRPr lang="hr-HR"/>
        </a:p>
      </dgm:t>
    </dgm:pt>
    <dgm:pt modelId="{B2C873C8-BC56-4D99-BCA2-A297BF933918}" type="sibTrans" cxnId="{04D01629-1DF5-4F2E-A337-B1393203BCF3}">
      <dgm:prSet/>
      <dgm:spPr/>
      <dgm:t>
        <a:bodyPr/>
        <a:lstStyle/>
        <a:p>
          <a:endParaRPr lang="hr-HR"/>
        </a:p>
      </dgm:t>
    </dgm:pt>
    <dgm:pt modelId="{0D6D9380-4018-47F4-838C-4FB37E5BA58F}">
      <dgm:prSet/>
      <dgm:spPr/>
      <dgm:t>
        <a:bodyPr/>
        <a:lstStyle/>
        <a:p>
          <a:r>
            <a:rPr lang="hr-HR"/>
            <a:t>dizajna alatne trake</a:t>
          </a:r>
        </a:p>
      </dgm:t>
    </dgm:pt>
    <dgm:pt modelId="{F77988B6-5E7F-4577-B835-53038704E7E1}" type="parTrans" cxnId="{BE7CEF92-8C98-48DC-856F-065248C68DF7}">
      <dgm:prSet/>
      <dgm:spPr/>
      <dgm:t>
        <a:bodyPr/>
        <a:lstStyle/>
        <a:p>
          <a:endParaRPr lang="hr-HR"/>
        </a:p>
      </dgm:t>
    </dgm:pt>
    <dgm:pt modelId="{B002C149-A3BE-4BAD-BC6C-0DE5AB32D216}" type="sibTrans" cxnId="{BE7CEF92-8C98-48DC-856F-065248C68DF7}">
      <dgm:prSet/>
      <dgm:spPr/>
      <dgm:t>
        <a:bodyPr/>
        <a:lstStyle/>
        <a:p>
          <a:endParaRPr lang="hr-HR"/>
        </a:p>
      </dgm:t>
    </dgm:pt>
    <dgm:pt modelId="{E18F1990-0D0C-4F1C-826A-A9D73F43B267}">
      <dgm:prSet/>
      <dgm:spPr/>
      <dgm:t>
        <a:bodyPr/>
        <a:lstStyle/>
        <a:p>
          <a:r>
            <a:rPr lang="hr-HR"/>
            <a:t>dodavanje funkcionalnosti u alatni traku</a:t>
          </a:r>
        </a:p>
      </dgm:t>
    </dgm:pt>
    <dgm:pt modelId="{FAD5FDFE-D22D-4885-8840-DF0B3353178E}" type="parTrans" cxnId="{A6E132E4-7C4A-4B87-AF4F-1DDD92F697EB}">
      <dgm:prSet/>
      <dgm:spPr/>
      <dgm:t>
        <a:bodyPr/>
        <a:lstStyle/>
        <a:p>
          <a:endParaRPr lang="hr-HR"/>
        </a:p>
      </dgm:t>
    </dgm:pt>
    <dgm:pt modelId="{D84F5A45-F90B-4D05-9039-9383AAE296B0}" type="sibTrans" cxnId="{A6E132E4-7C4A-4B87-AF4F-1DDD92F697EB}">
      <dgm:prSet/>
      <dgm:spPr/>
      <dgm:t>
        <a:bodyPr/>
        <a:lstStyle/>
        <a:p>
          <a:endParaRPr lang="hr-HR"/>
        </a:p>
      </dgm:t>
    </dgm:pt>
    <dgm:pt modelId="{2B92AD88-5FE4-4E1B-AFC6-5B97A2B8080E}">
      <dgm:prSet/>
      <dgm:spPr/>
      <dgm:t>
        <a:bodyPr/>
        <a:lstStyle/>
        <a:p>
          <a:r>
            <a:rPr lang="hr-HR"/>
            <a:t>sinkronizacija alata</a:t>
          </a:r>
        </a:p>
      </dgm:t>
    </dgm:pt>
    <dgm:pt modelId="{F0F110E1-2AB0-423A-A95D-EDF226C192DF}" type="parTrans" cxnId="{56409F10-5AEB-4C46-9D76-BA5877278268}">
      <dgm:prSet/>
      <dgm:spPr/>
      <dgm:t>
        <a:bodyPr/>
        <a:lstStyle/>
        <a:p>
          <a:endParaRPr lang="hr-HR"/>
        </a:p>
      </dgm:t>
    </dgm:pt>
    <dgm:pt modelId="{F93CB3E0-FCC0-4901-811F-6EF48263EBB9}" type="sibTrans" cxnId="{56409F10-5AEB-4C46-9D76-BA5877278268}">
      <dgm:prSet/>
      <dgm:spPr/>
      <dgm:t>
        <a:bodyPr/>
        <a:lstStyle/>
        <a:p>
          <a:endParaRPr lang="hr-HR"/>
        </a:p>
      </dgm:t>
    </dgm:pt>
    <dgm:pt modelId="{5F510414-1F35-450B-BA5B-3671467F6B49}">
      <dgm:prSet/>
      <dgm:spPr/>
      <dgm:t>
        <a:bodyPr/>
        <a:lstStyle/>
        <a:p>
          <a:r>
            <a:rPr lang="hr-HR"/>
            <a:t>pretvorba u JSON format</a:t>
          </a:r>
        </a:p>
      </dgm:t>
    </dgm:pt>
    <dgm:pt modelId="{F55330F6-2557-47C6-B4EA-398D124CACC6}" type="parTrans" cxnId="{32A47F8F-7860-4034-A8F8-BF1127D6B43B}">
      <dgm:prSet/>
      <dgm:spPr/>
      <dgm:t>
        <a:bodyPr/>
        <a:lstStyle/>
        <a:p>
          <a:endParaRPr lang="hr-HR"/>
        </a:p>
      </dgm:t>
    </dgm:pt>
    <dgm:pt modelId="{E39B3EB0-885A-4DA1-A576-425D3C101889}" type="sibTrans" cxnId="{32A47F8F-7860-4034-A8F8-BF1127D6B43B}">
      <dgm:prSet/>
      <dgm:spPr/>
      <dgm:t>
        <a:bodyPr/>
        <a:lstStyle/>
        <a:p>
          <a:endParaRPr lang="hr-HR"/>
        </a:p>
      </dgm:t>
    </dgm:pt>
    <dgm:pt modelId="{F43DDCAE-E0FD-4344-85C9-50CE183A3247}">
      <dgm:prSet/>
      <dgm:spPr/>
      <dgm:t>
        <a:bodyPr/>
        <a:lstStyle/>
        <a:p>
          <a:r>
            <a:rPr lang="hr-HR"/>
            <a:t>preuzimanje iz web-preglednika</a:t>
          </a:r>
        </a:p>
      </dgm:t>
    </dgm:pt>
    <dgm:pt modelId="{02929F0E-942C-459A-BB0A-0B5B9E5A6F27}" type="parTrans" cxnId="{19BE3315-5E20-4138-A1D1-9BEDCC1D22B2}">
      <dgm:prSet/>
      <dgm:spPr/>
      <dgm:t>
        <a:bodyPr/>
        <a:lstStyle/>
        <a:p>
          <a:endParaRPr lang="hr-HR"/>
        </a:p>
      </dgm:t>
    </dgm:pt>
    <dgm:pt modelId="{A3085247-38FA-4952-A39A-936BBA7D5445}" type="sibTrans" cxnId="{19BE3315-5E20-4138-A1D1-9BEDCC1D22B2}">
      <dgm:prSet/>
      <dgm:spPr/>
      <dgm:t>
        <a:bodyPr/>
        <a:lstStyle/>
        <a:p>
          <a:endParaRPr lang="hr-HR"/>
        </a:p>
      </dgm:t>
    </dgm:pt>
    <dgm:pt modelId="{C0C1105A-8034-438D-A88E-B944BB232336}">
      <dgm:prSet/>
      <dgm:spPr/>
      <dgm:t>
        <a:bodyPr/>
        <a:lstStyle/>
        <a:p>
          <a:r>
            <a:rPr lang="hr-HR"/>
            <a:t>dohvat datoteke s računala</a:t>
          </a:r>
        </a:p>
      </dgm:t>
    </dgm:pt>
    <dgm:pt modelId="{E71F8C23-8128-4B1E-A0C1-DFBF5FB20DF0}" type="parTrans" cxnId="{00F4AFE4-E75D-4639-B5DD-08EFE7B13732}">
      <dgm:prSet/>
      <dgm:spPr/>
      <dgm:t>
        <a:bodyPr/>
        <a:lstStyle/>
        <a:p>
          <a:endParaRPr lang="hr-HR"/>
        </a:p>
      </dgm:t>
    </dgm:pt>
    <dgm:pt modelId="{3291C225-39CD-4410-B664-8856870A2A79}" type="sibTrans" cxnId="{00F4AFE4-E75D-4639-B5DD-08EFE7B13732}">
      <dgm:prSet/>
      <dgm:spPr/>
      <dgm:t>
        <a:bodyPr/>
        <a:lstStyle/>
        <a:p>
          <a:endParaRPr lang="hr-HR"/>
        </a:p>
      </dgm:t>
    </dgm:pt>
    <dgm:pt modelId="{43AE0134-63EA-4647-89C1-32FC91F21F24}">
      <dgm:prSet/>
      <dgm:spPr/>
      <dgm:t>
        <a:bodyPr/>
        <a:lstStyle/>
        <a:p>
          <a:r>
            <a:rPr lang="hr-HR"/>
            <a:t>parsiranje datoteke</a:t>
          </a:r>
        </a:p>
      </dgm:t>
    </dgm:pt>
    <dgm:pt modelId="{4F112D88-62CA-4030-8CB1-749662CED1FB}" type="parTrans" cxnId="{3C0CAB1C-37B4-46BE-832F-89BFE1383307}">
      <dgm:prSet/>
      <dgm:spPr/>
      <dgm:t>
        <a:bodyPr/>
        <a:lstStyle/>
        <a:p>
          <a:endParaRPr lang="hr-HR"/>
        </a:p>
      </dgm:t>
    </dgm:pt>
    <dgm:pt modelId="{E5F5C28A-D382-4261-A238-EB83E2E12A8C}" type="sibTrans" cxnId="{3C0CAB1C-37B4-46BE-832F-89BFE1383307}">
      <dgm:prSet/>
      <dgm:spPr/>
      <dgm:t>
        <a:bodyPr/>
        <a:lstStyle/>
        <a:p>
          <a:endParaRPr lang="hr-HR"/>
        </a:p>
      </dgm:t>
    </dgm:pt>
    <dgm:pt modelId="{69D8FA67-5CA6-4CB2-A6FE-E46975C2B1B5}">
      <dgm:prSet/>
      <dgm:spPr/>
      <dgm:t>
        <a:bodyPr/>
        <a:lstStyle/>
        <a:p>
          <a:r>
            <a:rPr lang="hr-HR"/>
            <a:t>rekonstrukcija grafa</a:t>
          </a:r>
        </a:p>
      </dgm:t>
    </dgm:pt>
    <dgm:pt modelId="{2CE445BC-6844-49E3-92FC-3ACCEA2CFDD9}" type="parTrans" cxnId="{F6F76BBF-2DC9-41CB-A360-11CC78F7437D}">
      <dgm:prSet/>
      <dgm:spPr/>
      <dgm:t>
        <a:bodyPr/>
        <a:lstStyle/>
        <a:p>
          <a:endParaRPr lang="hr-HR"/>
        </a:p>
      </dgm:t>
    </dgm:pt>
    <dgm:pt modelId="{E96580FC-ED17-4A1E-993E-B72A933FFD49}" type="sibTrans" cxnId="{F6F76BBF-2DC9-41CB-A360-11CC78F7437D}">
      <dgm:prSet/>
      <dgm:spPr/>
      <dgm:t>
        <a:bodyPr/>
        <a:lstStyle/>
        <a:p>
          <a:endParaRPr lang="hr-HR"/>
        </a:p>
      </dgm:t>
    </dgm:pt>
    <dgm:pt modelId="{7D4FD1C3-516F-4ADE-83D1-DC8F6EAE28DE}" type="pres">
      <dgm:prSet presAssocID="{80B08CB0-909A-411F-AF85-067CB5072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D36680-4252-473C-80AD-7D164115D075}" type="pres">
      <dgm:prSet presAssocID="{B09E949E-ACC3-4CDE-99DD-BC7738056157}" presName="hierRoot1" presStyleCnt="0">
        <dgm:presLayoutVars>
          <dgm:hierBranch val="init"/>
        </dgm:presLayoutVars>
      </dgm:prSet>
      <dgm:spPr/>
    </dgm:pt>
    <dgm:pt modelId="{CE9AD0D6-8A50-46FF-A2DD-2F978A356D42}" type="pres">
      <dgm:prSet presAssocID="{B09E949E-ACC3-4CDE-99DD-BC7738056157}" presName="rootComposite1" presStyleCnt="0"/>
      <dgm:spPr/>
    </dgm:pt>
    <dgm:pt modelId="{81E04099-6B73-4564-8219-4E87F93B2F16}" type="pres">
      <dgm:prSet presAssocID="{B09E949E-ACC3-4CDE-99DD-BC7738056157}" presName="rootText1" presStyleLbl="node0" presStyleIdx="0" presStyleCnt="1">
        <dgm:presLayoutVars>
          <dgm:chPref val="3"/>
        </dgm:presLayoutVars>
      </dgm:prSet>
      <dgm:spPr/>
    </dgm:pt>
    <dgm:pt modelId="{100CA152-3EA9-42AE-B3CF-D67B061AF8D1}" type="pres">
      <dgm:prSet presAssocID="{B09E949E-ACC3-4CDE-99DD-BC7738056157}" presName="rootConnector1" presStyleLbl="node1" presStyleIdx="0" presStyleCnt="0"/>
      <dgm:spPr/>
    </dgm:pt>
    <dgm:pt modelId="{1E2DB051-C129-4EBA-8F9D-02470D992D84}" type="pres">
      <dgm:prSet presAssocID="{B09E949E-ACC3-4CDE-99DD-BC7738056157}" presName="hierChild2" presStyleCnt="0"/>
      <dgm:spPr/>
    </dgm:pt>
    <dgm:pt modelId="{38E82B9A-12F8-4EF8-92CB-1EFF79E45D4D}" type="pres">
      <dgm:prSet presAssocID="{6CC1D483-71F5-4E68-AF24-FB5BDD297B56}" presName="Name37" presStyleLbl="parChTrans1D2" presStyleIdx="0" presStyleCnt="6"/>
      <dgm:spPr/>
    </dgm:pt>
    <dgm:pt modelId="{09338796-4245-4089-BA63-7AC4ED2CBDF5}" type="pres">
      <dgm:prSet presAssocID="{A95FA1E9-969E-44DC-BE62-E20E82AC52E7}" presName="hierRoot2" presStyleCnt="0">
        <dgm:presLayoutVars>
          <dgm:hierBranch val="init"/>
        </dgm:presLayoutVars>
      </dgm:prSet>
      <dgm:spPr/>
    </dgm:pt>
    <dgm:pt modelId="{EB15797B-F561-49E3-8E1C-0FF548E39CB2}" type="pres">
      <dgm:prSet presAssocID="{A95FA1E9-969E-44DC-BE62-E20E82AC52E7}" presName="rootComposite" presStyleCnt="0"/>
      <dgm:spPr/>
    </dgm:pt>
    <dgm:pt modelId="{F8B23B44-9850-4011-A153-7B5DA367608D}" type="pres">
      <dgm:prSet presAssocID="{A95FA1E9-969E-44DC-BE62-E20E82AC52E7}" presName="rootText" presStyleLbl="node2" presStyleIdx="0" presStyleCnt="6">
        <dgm:presLayoutVars>
          <dgm:chPref val="3"/>
        </dgm:presLayoutVars>
      </dgm:prSet>
      <dgm:spPr/>
    </dgm:pt>
    <dgm:pt modelId="{2E1F834E-EC16-4BA3-A4DF-2E3A89CCE3A3}" type="pres">
      <dgm:prSet presAssocID="{A95FA1E9-969E-44DC-BE62-E20E82AC52E7}" presName="rootConnector" presStyleLbl="node2" presStyleIdx="0" presStyleCnt="6"/>
      <dgm:spPr/>
    </dgm:pt>
    <dgm:pt modelId="{B0BFB599-F490-4A33-B9F6-C9C2205503A5}" type="pres">
      <dgm:prSet presAssocID="{A95FA1E9-969E-44DC-BE62-E20E82AC52E7}" presName="hierChild4" presStyleCnt="0"/>
      <dgm:spPr/>
    </dgm:pt>
    <dgm:pt modelId="{AF527EDA-25DC-496E-ABA3-BFBAA0E44626}" type="pres">
      <dgm:prSet presAssocID="{81348667-9FCA-4EAE-A4F1-4EF9811499AA}" presName="Name37" presStyleLbl="parChTrans1D3" presStyleIdx="0" presStyleCnt="16"/>
      <dgm:spPr/>
    </dgm:pt>
    <dgm:pt modelId="{AB517D0C-52DA-4B07-BC29-034ED622E79D}" type="pres">
      <dgm:prSet presAssocID="{6A18994F-0847-4D4F-906D-5B35EE1E8FC0}" presName="hierRoot2" presStyleCnt="0">
        <dgm:presLayoutVars>
          <dgm:hierBranch val="init"/>
        </dgm:presLayoutVars>
      </dgm:prSet>
      <dgm:spPr/>
    </dgm:pt>
    <dgm:pt modelId="{FD5BDD3E-9A91-4616-BC06-C1693B767AD6}" type="pres">
      <dgm:prSet presAssocID="{6A18994F-0847-4D4F-906D-5B35EE1E8FC0}" presName="rootComposite" presStyleCnt="0"/>
      <dgm:spPr/>
    </dgm:pt>
    <dgm:pt modelId="{9EE926BE-C6BF-45FA-9AE2-2AB92D3B21B5}" type="pres">
      <dgm:prSet presAssocID="{6A18994F-0847-4D4F-906D-5B35EE1E8FC0}" presName="rootText" presStyleLbl="node3" presStyleIdx="0" presStyleCnt="16">
        <dgm:presLayoutVars>
          <dgm:chPref val="3"/>
        </dgm:presLayoutVars>
      </dgm:prSet>
      <dgm:spPr/>
    </dgm:pt>
    <dgm:pt modelId="{1A6483F0-24C7-45B9-9E8A-FC38970E4E2D}" type="pres">
      <dgm:prSet presAssocID="{6A18994F-0847-4D4F-906D-5B35EE1E8FC0}" presName="rootConnector" presStyleLbl="node3" presStyleIdx="0" presStyleCnt="16"/>
      <dgm:spPr/>
    </dgm:pt>
    <dgm:pt modelId="{BC82F0A2-5A85-40C5-B62B-6477253B1F4C}" type="pres">
      <dgm:prSet presAssocID="{6A18994F-0847-4D4F-906D-5B35EE1E8FC0}" presName="hierChild4" presStyleCnt="0"/>
      <dgm:spPr/>
    </dgm:pt>
    <dgm:pt modelId="{42C6ECFB-BBD5-4A21-B8E5-015F28F22C40}" type="pres">
      <dgm:prSet presAssocID="{6A18994F-0847-4D4F-906D-5B35EE1E8FC0}" presName="hierChild5" presStyleCnt="0"/>
      <dgm:spPr/>
    </dgm:pt>
    <dgm:pt modelId="{A6B0CDBD-EC41-486C-AB61-41899F636B71}" type="pres">
      <dgm:prSet presAssocID="{EA6875D1-E3B6-4451-B5B3-358E220B2727}" presName="Name37" presStyleLbl="parChTrans1D3" presStyleIdx="1" presStyleCnt="16"/>
      <dgm:spPr/>
    </dgm:pt>
    <dgm:pt modelId="{D48F1565-6E1C-490E-969F-270D4627C816}" type="pres">
      <dgm:prSet presAssocID="{C249E35D-4CDA-483F-BDCF-5A211A64C219}" presName="hierRoot2" presStyleCnt="0">
        <dgm:presLayoutVars>
          <dgm:hierBranch val="init"/>
        </dgm:presLayoutVars>
      </dgm:prSet>
      <dgm:spPr/>
    </dgm:pt>
    <dgm:pt modelId="{6185F259-CA2E-460D-925F-A38EAB6AAF63}" type="pres">
      <dgm:prSet presAssocID="{C249E35D-4CDA-483F-BDCF-5A211A64C219}" presName="rootComposite" presStyleCnt="0"/>
      <dgm:spPr/>
    </dgm:pt>
    <dgm:pt modelId="{BAE66A99-DB31-4F70-9FB3-15A770F56743}" type="pres">
      <dgm:prSet presAssocID="{C249E35D-4CDA-483F-BDCF-5A211A64C219}" presName="rootText" presStyleLbl="node3" presStyleIdx="1" presStyleCnt="16">
        <dgm:presLayoutVars>
          <dgm:chPref val="3"/>
        </dgm:presLayoutVars>
      </dgm:prSet>
      <dgm:spPr/>
    </dgm:pt>
    <dgm:pt modelId="{9BD1A1E1-9F28-4597-85DD-FE5961027BC9}" type="pres">
      <dgm:prSet presAssocID="{C249E35D-4CDA-483F-BDCF-5A211A64C219}" presName="rootConnector" presStyleLbl="node3" presStyleIdx="1" presStyleCnt="16"/>
      <dgm:spPr/>
    </dgm:pt>
    <dgm:pt modelId="{8E6F0C3F-28C4-4F97-917D-7EF5BD4F56AF}" type="pres">
      <dgm:prSet presAssocID="{C249E35D-4CDA-483F-BDCF-5A211A64C219}" presName="hierChild4" presStyleCnt="0"/>
      <dgm:spPr/>
    </dgm:pt>
    <dgm:pt modelId="{F3B24DBE-D813-4767-8715-F5AF150198EC}" type="pres">
      <dgm:prSet presAssocID="{C249E35D-4CDA-483F-BDCF-5A211A64C219}" presName="hierChild5" presStyleCnt="0"/>
      <dgm:spPr/>
    </dgm:pt>
    <dgm:pt modelId="{CC40EDCC-BBCE-42F2-B1F8-BB796DC931DE}" type="pres">
      <dgm:prSet presAssocID="{9A2779B6-416E-4331-8376-B5357DB750AD}" presName="Name37" presStyleLbl="parChTrans1D3" presStyleIdx="2" presStyleCnt="16"/>
      <dgm:spPr/>
    </dgm:pt>
    <dgm:pt modelId="{9BF20BB9-7ADC-4213-8FD2-1041CDE38B64}" type="pres">
      <dgm:prSet presAssocID="{CE0F9C3E-4840-46E8-BBA0-C061E7F1F1EB}" presName="hierRoot2" presStyleCnt="0">
        <dgm:presLayoutVars>
          <dgm:hierBranch val="init"/>
        </dgm:presLayoutVars>
      </dgm:prSet>
      <dgm:spPr/>
    </dgm:pt>
    <dgm:pt modelId="{ACA08259-A388-483B-AE97-A4664DF8CC66}" type="pres">
      <dgm:prSet presAssocID="{CE0F9C3E-4840-46E8-BBA0-C061E7F1F1EB}" presName="rootComposite" presStyleCnt="0"/>
      <dgm:spPr/>
    </dgm:pt>
    <dgm:pt modelId="{46C2FB7B-DD6C-472A-B3DE-A3D08148A180}" type="pres">
      <dgm:prSet presAssocID="{CE0F9C3E-4840-46E8-BBA0-C061E7F1F1EB}" presName="rootText" presStyleLbl="node3" presStyleIdx="2" presStyleCnt="16">
        <dgm:presLayoutVars>
          <dgm:chPref val="3"/>
        </dgm:presLayoutVars>
      </dgm:prSet>
      <dgm:spPr/>
    </dgm:pt>
    <dgm:pt modelId="{04002CD6-E1A6-4C59-99A0-4F23798DDBB5}" type="pres">
      <dgm:prSet presAssocID="{CE0F9C3E-4840-46E8-BBA0-C061E7F1F1EB}" presName="rootConnector" presStyleLbl="node3" presStyleIdx="2" presStyleCnt="16"/>
      <dgm:spPr/>
    </dgm:pt>
    <dgm:pt modelId="{790E800B-C5AE-4BF3-BDDB-E342D440C839}" type="pres">
      <dgm:prSet presAssocID="{CE0F9C3E-4840-46E8-BBA0-C061E7F1F1EB}" presName="hierChild4" presStyleCnt="0"/>
      <dgm:spPr/>
    </dgm:pt>
    <dgm:pt modelId="{E080D498-F82D-43AE-AE76-D34BCEBC240A}" type="pres">
      <dgm:prSet presAssocID="{CE0F9C3E-4840-46E8-BBA0-C061E7F1F1EB}" presName="hierChild5" presStyleCnt="0"/>
      <dgm:spPr/>
    </dgm:pt>
    <dgm:pt modelId="{C125DEC9-7279-40F8-94A9-268BBA353685}" type="pres">
      <dgm:prSet presAssocID="{A95FA1E9-969E-44DC-BE62-E20E82AC52E7}" presName="hierChild5" presStyleCnt="0"/>
      <dgm:spPr/>
    </dgm:pt>
    <dgm:pt modelId="{AD3E8BA6-D608-4149-9F95-5A6EF9360890}" type="pres">
      <dgm:prSet presAssocID="{94EFFBDF-263E-4404-B94B-6A9AAD1FD533}" presName="Name37" presStyleLbl="parChTrans1D2" presStyleIdx="1" presStyleCnt="6"/>
      <dgm:spPr/>
    </dgm:pt>
    <dgm:pt modelId="{EE4BCACE-DE64-4EE6-A234-6693BE40E587}" type="pres">
      <dgm:prSet presAssocID="{1C1F76ED-2529-4CFD-BDEF-7755BDE3D5F9}" presName="hierRoot2" presStyleCnt="0">
        <dgm:presLayoutVars>
          <dgm:hierBranch val="init"/>
        </dgm:presLayoutVars>
      </dgm:prSet>
      <dgm:spPr/>
    </dgm:pt>
    <dgm:pt modelId="{B87A5A7F-05B9-4004-AB40-A64934A7F737}" type="pres">
      <dgm:prSet presAssocID="{1C1F76ED-2529-4CFD-BDEF-7755BDE3D5F9}" presName="rootComposite" presStyleCnt="0"/>
      <dgm:spPr/>
    </dgm:pt>
    <dgm:pt modelId="{EE582835-0BA9-45AA-B01F-97DEB77CC7AE}" type="pres">
      <dgm:prSet presAssocID="{1C1F76ED-2529-4CFD-BDEF-7755BDE3D5F9}" presName="rootText" presStyleLbl="node2" presStyleIdx="1" presStyleCnt="6">
        <dgm:presLayoutVars>
          <dgm:chPref val="3"/>
        </dgm:presLayoutVars>
      </dgm:prSet>
      <dgm:spPr/>
    </dgm:pt>
    <dgm:pt modelId="{F51EB45D-8412-4443-BA75-7358DC60092E}" type="pres">
      <dgm:prSet presAssocID="{1C1F76ED-2529-4CFD-BDEF-7755BDE3D5F9}" presName="rootConnector" presStyleLbl="node2" presStyleIdx="1" presStyleCnt="6"/>
      <dgm:spPr/>
    </dgm:pt>
    <dgm:pt modelId="{936472C8-4364-45DD-8EFB-B1C2874FAE92}" type="pres">
      <dgm:prSet presAssocID="{1C1F76ED-2529-4CFD-BDEF-7755BDE3D5F9}" presName="hierChild4" presStyleCnt="0"/>
      <dgm:spPr/>
    </dgm:pt>
    <dgm:pt modelId="{97A6E1EB-2C34-4736-811C-86A795D9780D}" type="pres">
      <dgm:prSet presAssocID="{94FAD44F-751D-4B74-A8AB-CBF72390A89E}" presName="Name37" presStyleLbl="parChTrans1D3" presStyleIdx="3" presStyleCnt="16"/>
      <dgm:spPr/>
    </dgm:pt>
    <dgm:pt modelId="{B5CEEA6E-0FC3-4178-8197-853CB318CED9}" type="pres">
      <dgm:prSet presAssocID="{F07DCF39-9114-4E15-ADF0-43DAE46B952E}" presName="hierRoot2" presStyleCnt="0">
        <dgm:presLayoutVars>
          <dgm:hierBranch val="init"/>
        </dgm:presLayoutVars>
      </dgm:prSet>
      <dgm:spPr/>
    </dgm:pt>
    <dgm:pt modelId="{AF9118B5-FF88-41AA-9E06-3CA3C3D9C669}" type="pres">
      <dgm:prSet presAssocID="{F07DCF39-9114-4E15-ADF0-43DAE46B952E}" presName="rootComposite" presStyleCnt="0"/>
      <dgm:spPr/>
    </dgm:pt>
    <dgm:pt modelId="{06A56923-5D9B-497D-8DE5-1B186560E0EE}" type="pres">
      <dgm:prSet presAssocID="{F07DCF39-9114-4E15-ADF0-43DAE46B952E}" presName="rootText" presStyleLbl="node3" presStyleIdx="3" presStyleCnt="16">
        <dgm:presLayoutVars>
          <dgm:chPref val="3"/>
        </dgm:presLayoutVars>
      </dgm:prSet>
      <dgm:spPr/>
    </dgm:pt>
    <dgm:pt modelId="{DFC0AE0F-E5EC-4040-A7AA-092F914BA382}" type="pres">
      <dgm:prSet presAssocID="{F07DCF39-9114-4E15-ADF0-43DAE46B952E}" presName="rootConnector" presStyleLbl="node3" presStyleIdx="3" presStyleCnt="16"/>
      <dgm:spPr/>
    </dgm:pt>
    <dgm:pt modelId="{D2918DC8-515C-4A09-A266-CEA7F7758471}" type="pres">
      <dgm:prSet presAssocID="{F07DCF39-9114-4E15-ADF0-43DAE46B952E}" presName="hierChild4" presStyleCnt="0"/>
      <dgm:spPr/>
    </dgm:pt>
    <dgm:pt modelId="{A3156668-6B67-456B-8A79-224D461F9AFD}" type="pres">
      <dgm:prSet presAssocID="{F07DCF39-9114-4E15-ADF0-43DAE46B952E}" presName="hierChild5" presStyleCnt="0"/>
      <dgm:spPr/>
    </dgm:pt>
    <dgm:pt modelId="{3336CC60-E90E-4F52-8665-4235297B4F9A}" type="pres">
      <dgm:prSet presAssocID="{C9BC32CE-9F24-40D5-8B57-D72C02F51484}" presName="Name37" presStyleLbl="parChTrans1D3" presStyleIdx="4" presStyleCnt="16"/>
      <dgm:spPr/>
    </dgm:pt>
    <dgm:pt modelId="{739496CE-6C15-44F1-AFA7-BEB239D20238}" type="pres">
      <dgm:prSet presAssocID="{B3EC427C-2669-47F2-A134-D4D741AE91A4}" presName="hierRoot2" presStyleCnt="0">
        <dgm:presLayoutVars>
          <dgm:hierBranch val="init"/>
        </dgm:presLayoutVars>
      </dgm:prSet>
      <dgm:spPr/>
    </dgm:pt>
    <dgm:pt modelId="{9735CFE7-BCE2-4736-BEB2-82D7E88E69C3}" type="pres">
      <dgm:prSet presAssocID="{B3EC427C-2669-47F2-A134-D4D741AE91A4}" presName="rootComposite" presStyleCnt="0"/>
      <dgm:spPr/>
    </dgm:pt>
    <dgm:pt modelId="{398D3F15-CEDE-4B15-B8FB-1C190DEBD76D}" type="pres">
      <dgm:prSet presAssocID="{B3EC427C-2669-47F2-A134-D4D741AE91A4}" presName="rootText" presStyleLbl="node3" presStyleIdx="4" presStyleCnt="16">
        <dgm:presLayoutVars>
          <dgm:chPref val="3"/>
        </dgm:presLayoutVars>
      </dgm:prSet>
      <dgm:spPr/>
    </dgm:pt>
    <dgm:pt modelId="{5BDACF7D-7194-4890-AC48-541E94A3E358}" type="pres">
      <dgm:prSet presAssocID="{B3EC427C-2669-47F2-A134-D4D741AE91A4}" presName="rootConnector" presStyleLbl="node3" presStyleIdx="4" presStyleCnt="16"/>
      <dgm:spPr/>
    </dgm:pt>
    <dgm:pt modelId="{DD3B4471-AA36-473B-85B5-62E2101712F5}" type="pres">
      <dgm:prSet presAssocID="{B3EC427C-2669-47F2-A134-D4D741AE91A4}" presName="hierChild4" presStyleCnt="0"/>
      <dgm:spPr/>
    </dgm:pt>
    <dgm:pt modelId="{8C09273E-5798-42A8-8ACA-349E348BE651}" type="pres">
      <dgm:prSet presAssocID="{B3EC427C-2669-47F2-A134-D4D741AE91A4}" presName="hierChild5" presStyleCnt="0"/>
      <dgm:spPr/>
    </dgm:pt>
    <dgm:pt modelId="{6C1CB57A-56A3-4B7E-92CD-41322A9AADC2}" type="pres">
      <dgm:prSet presAssocID="{1C1F76ED-2529-4CFD-BDEF-7755BDE3D5F9}" presName="hierChild5" presStyleCnt="0"/>
      <dgm:spPr/>
    </dgm:pt>
    <dgm:pt modelId="{BFC8CAFE-390B-4FE1-AB46-F814AE1481D6}" type="pres">
      <dgm:prSet presAssocID="{50CB51B5-BE48-42DD-AB77-9D171CA7185C}" presName="Name37" presStyleLbl="parChTrans1D2" presStyleIdx="2" presStyleCnt="6"/>
      <dgm:spPr/>
    </dgm:pt>
    <dgm:pt modelId="{E62F56D9-E298-4ED6-8B61-C005AC4F9DA2}" type="pres">
      <dgm:prSet presAssocID="{095CB3EB-B07F-4669-8DF9-8E35C5860E41}" presName="hierRoot2" presStyleCnt="0">
        <dgm:presLayoutVars>
          <dgm:hierBranch val="init"/>
        </dgm:presLayoutVars>
      </dgm:prSet>
      <dgm:spPr/>
    </dgm:pt>
    <dgm:pt modelId="{67B4DC4B-629D-48A7-B3C1-0508EEC5CE23}" type="pres">
      <dgm:prSet presAssocID="{095CB3EB-B07F-4669-8DF9-8E35C5860E41}" presName="rootComposite" presStyleCnt="0"/>
      <dgm:spPr/>
    </dgm:pt>
    <dgm:pt modelId="{A7219370-4214-4484-8023-A91C5F541CC7}" type="pres">
      <dgm:prSet presAssocID="{095CB3EB-B07F-4669-8DF9-8E35C5860E41}" presName="rootText" presStyleLbl="node2" presStyleIdx="2" presStyleCnt="6" custLinFactNeighborY="0">
        <dgm:presLayoutVars>
          <dgm:chPref val="3"/>
        </dgm:presLayoutVars>
      </dgm:prSet>
      <dgm:spPr/>
    </dgm:pt>
    <dgm:pt modelId="{99B7E569-677A-445F-80D0-2B9F163D9241}" type="pres">
      <dgm:prSet presAssocID="{095CB3EB-B07F-4669-8DF9-8E35C5860E41}" presName="rootConnector" presStyleLbl="node2" presStyleIdx="2" presStyleCnt="6"/>
      <dgm:spPr/>
    </dgm:pt>
    <dgm:pt modelId="{FF2A2760-C06E-4810-B326-9E4FFD358090}" type="pres">
      <dgm:prSet presAssocID="{095CB3EB-B07F-4669-8DF9-8E35C5860E41}" presName="hierChild4" presStyleCnt="0"/>
      <dgm:spPr/>
    </dgm:pt>
    <dgm:pt modelId="{FB6F4EB4-A87F-48B9-A8F3-D907638F2FFD}" type="pres">
      <dgm:prSet presAssocID="{53011E93-001D-4700-A23D-153674448C0E}" presName="Name37" presStyleLbl="parChTrans1D3" presStyleIdx="5" presStyleCnt="16"/>
      <dgm:spPr/>
    </dgm:pt>
    <dgm:pt modelId="{E2DEEA0C-9AFF-491B-BADA-7F951004489C}" type="pres">
      <dgm:prSet presAssocID="{B49969FB-4C8F-4552-AA83-8D293CE4B33A}" presName="hierRoot2" presStyleCnt="0">
        <dgm:presLayoutVars>
          <dgm:hierBranch val="init"/>
        </dgm:presLayoutVars>
      </dgm:prSet>
      <dgm:spPr/>
    </dgm:pt>
    <dgm:pt modelId="{9C93D978-0F68-4878-B421-D2C53802542F}" type="pres">
      <dgm:prSet presAssocID="{B49969FB-4C8F-4552-AA83-8D293CE4B33A}" presName="rootComposite" presStyleCnt="0"/>
      <dgm:spPr/>
    </dgm:pt>
    <dgm:pt modelId="{D1C2511C-3078-4489-88AF-E8A825171F3F}" type="pres">
      <dgm:prSet presAssocID="{B49969FB-4C8F-4552-AA83-8D293CE4B33A}" presName="rootText" presStyleLbl="node3" presStyleIdx="5" presStyleCnt="16">
        <dgm:presLayoutVars>
          <dgm:chPref val="3"/>
        </dgm:presLayoutVars>
      </dgm:prSet>
      <dgm:spPr/>
    </dgm:pt>
    <dgm:pt modelId="{A3BB0E47-DF7A-4D91-B589-81311D748717}" type="pres">
      <dgm:prSet presAssocID="{B49969FB-4C8F-4552-AA83-8D293CE4B33A}" presName="rootConnector" presStyleLbl="node3" presStyleIdx="5" presStyleCnt="16"/>
      <dgm:spPr/>
    </dgm:pt>
    <dgm:pt modelId="{3B19DD3E-25DC-43BE-9115-D5A1D4346345}" type="pres">
      <dgm:prSet presAssocID="{B49969FB-4C8F-4552-AA83-8D293CE4B33A}" presName="hierChild4" presStyleCnt="0"/>
      <dgm:spPr/>
    </dgm:pt>
    <dgm:pt modelId="{CECEC02B-03CA-49BF-8BD6-15118F552B31}" type="pres">
      <dgm:prSet presAssocID="{B49969FB-4C8F-4552-AA83-8D293CE4B33A}" presName="hierChild5" presStyleCnt="0"/>
      <dgm:spPr/>
    </dgm:pt>
    <dgm:pt modelId="{E5A4ABB8-3342-4790-81FD-5B1640216244}" type="pres">
      <dgm:prSet presAssocID="{0D918E56-3347-4013-A3CB-5C04218F87FB}" presName="Name37" presStyleLbl="parChTrans1D3" presStyleIdx="6" presStyleCnt="16"/>
      <dgm:spPr/>
    </dgm:pt>
    <dgm:pt modelId="{FEEEF938-CACB-4BA8-9BFE-3A66242E0AD4}" type="pres">
      <dgm:prSet presAssocID="{A5F49D69-FBDA-432A-8828-671C7C3CCE21}" presName="hierRoot2" presStyleCnt="0">
        <dgm:presLayoutVars>
          <dgm:hierBranch val="init"/>
        </dgm:presLayoutVars>
      </dgm:prSet>
      <dgm:spPr/>
    </dgm:pt>
    <dgm:pt modelId="{849249A8-7E39-43F1-91B0-74D51A3C690D}" type="pres">
      <dgm:prSet presAssocID="{A5F49D69-FBDA-432A-8828-671C7C3CCE21}" presName="rootComposite" presStyleCnt="0"/>
      <dgm:spPr/>
    </dgm:pt>
    <dgm:pt modelId="{B89BBF91-0152-4B0F-B3AE-70270BB90475}" type="pres">
      <dgm:prSet presAssocID="{A5F49D69-FBDA-432A-8828-671C7C3CCE21}" presName="rootText" presStyleLbl="node3" presStyleIdx="6" presStyleCnt="16">
        <dgm:presLayoutVars>
          <dgm:chPref val="3"/>
        </dgm:presLayoutVars>
      </dgm:prSet>
      <dgm:spPr/>
    </dgm:pt>
    <dgm:pt modelId="{89906E1D-B492-42E7-BBA7-445191875104}" type="pres">
      <dgm:prSet presAssocID="{A5F49D69-FBDA-432A-8828-671C7C3CCE21}" presName="rootConnector" presStyleLbl="node3" presStyleIdx="6" presStyleCnt="16"/>
      <dgm:spPr/>
    </dgm:pt>
    <dgm:pt modelId="{01974E51-2D5D-49D5-930C-51E65E3C390B}" type="pres">
      <dgm:prSet presAssocID="{A5F49D69-FBDA-432A-8828-671C7C3CCE21}" presName="hierChild4" presStyleCnt="0"/>
      <dgm:spPr/>
    </dgm:pt>
    <dgm:pt modelId="{D6269943-EF47-4B15-B57B-F0D867036540}" type="pres">
      <dgm:prSet presAssocID="{A5F49D69-FBDA-432A-8828-671C7C3CCE21}" presName="hierChild5" presStyleCnt="0"/>
      <dgm:spPr/>
    </dgm:pt>
    <dgm:pt modelId="{D83F601B-5374-4185-89BB-8C32445D196E}" type="pres">
      <dgm:prSet presAssocID="{5978EECD-DB9A-4C83-B727-0FBAB8A404D3}" presName="Name37" presStyleLbl="parChTrans1D3" presStyleIdx="7" presStyleCnt="16"/>
      <dgm:spPr/>
    </dgm:pt>
    <dgm:pt modelId="{2E5E15EE-5959-486A-AC70-B02A174DFC2D}" type="pres">
      <dgm:prSet presAssocID="{74B4172F-EAC2-4506-A8C2-7ED57E7AAF79}" presName="hierRoot2" presStyleCnt="0">
        <dgm:presLayoutVars>
          <dgm:hierBranch val="init"/>
        </dgm:presLayoutVars>
      </dgm:prSet>
      <dgm:spPr/>
    </dgm:pt>
    <dgm:pt modelId="{B8F14D48-61C9-44DA-9B03-0D290E0A79C1}" type="pres">
      <dgm:prSet presAssocID="{74B4172F-EAC2-4506-A8C2-7ED57E7AAF79}" presName="rootComposite" presStyleCnt="0"/>
      <dgm:spPr/>
    </dgm:pt>
    <dgm:pt modelId="{3DAF23B8-05DD-46B2-A7C6-1ADEB2E1883A}" type="pres">
      <dgm:prSet presAssocID="{74B4172F-EAC2-4506-A8C2-7ED57E7AAF79}" presName="rootText" presStyleLbl="node3" presStyleIdx="7" presStyleCnt="16">
        <dgm:presLayoutVars>
          <dgm:chPref val="3"/>
        </dgm:presLayoutVars>
      </dgm:prSet>
      <dgm:spPr/>
    </dgm:pt>
    <dgm:pt modelId="{721F0978-97CE-4DC1-A339-3A5F6317C56F}" type="pres">
      <dgm:prSet presAssocID="{74B4172F-EAC2-4506-A8C2-7ED57E7AAF79}" presName="rootConnector" presStyleLbl="node3" presStyleIdx="7" presStyleCnt="16"/>
      <dgm:spPr/>
    </dgm:pt>
    <dgm:pt modelId="{BA28EE0D-2FB7-480B-85A6-AF978490F95A}" type="pres">
      <dgm:prSet presAssocID="{74B4172F-EAC2-4506-A8C2-7ED57E7AAF79}" presName="hierChild4" presStyleCnt="0"/>
      <dgm:spPr/>
    </dgm:pt>
    <dgm:pt modelId="{19C1D5E3-3C18-407C-9950-838C9CA79C78}" type="pres">
      <dgm:prSet presAssocID="{74B4172F-EAC2-4506-A8C2-7ED57E7AAF79}" presName="hierChild5" presStyleCnt="0"/>
      <dgm:spPr/>
    </dgm:pt>
    <dgm:pt modelId="{96D8645D-E39D-4C38-93D7-5CE69D802A45}" type="pres">
      <dgm:prSet presAssocID="{095CB3EB-B07F-4669-8DF9-8E35C5860E41}" presName="hierChild5" presStyleCnt="0"/>
      <dgm:spPr/>
    </dgm:pt>
    <dgm:pt modelId="{7C906444-7B69-4737-A26B-9E0C02724842}" type="pres">
      <dgm:prSet presAssocID="{77CC422C-04D5-442C-984D-D8B42E3EEF7D}" presName="Name37" presStyleLbl="parChTrans1D2" presStyleIdx="3" presStyleCnt="6"/>
      <dgm:spPr/>
    </dgm:pt>
    <dgm:pt modelId="{2D2E082D-FA51-4061-9720-F587B6AE2FC9}" type="pres">
      <dgm:prSet presAssocID="{579E3BF6-C5CA-4E29-AD64-572CF2CDEC4F}" presName="hierRoot2" presStyleCnt="0">
        <dgm:presLayoutVars>
          <dgm:hierBranch val="init"/>
        </dgm:presLayoutVars>
      </dgm:prSet>
      <dgm:spPr/>
    </dgm:pt>
    <dgm:pt modelId="{E4BBCADC-CB69-4354-B1D3-CA3F37F25F73}" type="pres">
      <dgm:prSet presAssocID="{579E3BF6-C5CA-4E29-AD64-572CF2CDEC4F}" presName="rootComposite" presStyleCnt="0"/>
      <dgm:spPr/>
    </dgm:pt>
    <dgm:pt modelId="{B1739A06-0AA9-4A73-BF1D-A1EA7B3DD2F5}" type="pres">
      <dgm:prSet presAssocID="{579E3BF6-C5CA-4E29-AD64-572CF2CDEC4F}" presName="rootText" presStyleLbl="node2" presStyleIdx="3" presStyleCnt="6">
        <dgm:presLayoutVars>
          <dgm:chPref val="3"/>
        </dgm:presLayoutVars>
      </dgm:prSet>
      <dgm:spPr/>
    </dgm:pt>
    <dgm:pt modelId="{C7ECC6F0-B8D0-4B50-8AED-3E714BF52D74}" type="pres">
      <dgm:prSet presAssocID="{579E3BF6-C5CA-4E29-AD64-572CF2CDEC4F}" presName="rootConnector" presStyleLbl="node2" presStyleIdx="3" presStyleCnt="6"/>
      <dgm:spPr/>
    </dgm:pt>
    <dgm:pt modelId="{582CE257-C5AE-4532-9CA3-C21272518400}" type="pres">
      <dgm:prSet presAssocID="{579E3BF6-C5CA-4E29-AD64-572CF2CDEC4F}" presName="hierChild4" presStyleCnt="0"/>
      <dgm:spPr/>
    </dgm:pt>
    <dgm:pt modelId="{D26D267F-F9A7-42C5-A948-E42B6E054BBA}" type="pres">
      <dgm:prSet presAssocID="{F77988B6-5E7F-4577-B835-53038704E7E1}" presName="Name37" presStyleLbl="parChTrans1D3" presStyleIdx="8" presStyleCnt="16"/>
      <dgm:spPr/>
    </dgm:pt>
    <dgm:pt modelId="{D4E17ECB-DB88-4BB9-9B72-893B87B9DD3A}" type="pres">
      <dgm:prSet presAssocID="{0D6D9380-4018-47F4-838C-4FB37E5BA58F}" presName="hierRoot2" presStyleCnt="0">
        <dgm:presLayoutVars>
          <dgm:hierBranch val="init"/>
        </dgm:presLayoutVars>
      </dgm:prSet>
      <dgm:spPr/>
    </dgm:pt>
    <dgm:pt modelId="{7548612A-5F7C-48D5-9696-577641FAE47C}" type="pres">
      <dgm:prSet presAssocID="{0D6D9380-4018-47F4-838C-4FB37E5BA58F}" presName="rootComposite" presStyleCnt="0"/>
      <dgm:spPr/>
    </dgm:pt>
    <dgm:pt modelId="{D9259F3A-2C85-405C-BA94-BF8695C9040B}" type="pres">
      <dgm:prSet presAssocID="{0D6D9380-4018-47F4-838C-4FB37E5BA58F}" presName="rootText" presStyleLbl="node3" presStyleIdx="8" presStyleCnt="16">
        <dgm:presLayoutVars>
          <dgm:chPref val="3"/>
        </dgm:presLayoutVars>
      </dgm:prSet>
      <dgm:spPr/>
    </dgm:pt>
    <dgm:pt modelId="{613A6E04-568D-4FF0-B59E-03FC0B046B16}" type="pres">
      <dgm:prSet presAssocID="{0D6D9380-4018-47F4-838C-4FB37E5BA58F}" presName="rootConnector" presStyleLbl="node3" presStyleIdx="8" presStyleCnt="16"/>
      <dgm:spPr/>
    </dgm:pt>
    <dgm:pt modelId="{01D63A96-3B53-45C1-B427-F018A0567FD1}" type="pres">
      <dgm:prSet presAssocID="{0D6D9380-4018-47F4-838C-4FB37E5BA58F}" presName="hierChild4" presStyleCnt="0"/>
      <dgm:spPr/>
    </dgm:pt>
    <dgm:pt modelId="{03088945-72A6-4785-9BA9-6E41D0DCAE1B}" type="pres">
      <dgm:prSet presAssocID="{0D6D9380-4018-47F4-838C-4FB37E5BA58F}" presName="hierChild5" presStyleCnt="0"/>
      <dgm:spPr/>
    </dgm:pt>
    <dgm:pt modelId="{D6407128-DE05-42AA-8E60-E13BAE7B12E4}" type="pres">
      <dgm:prSet presAssocID="{FAD5FDFE-D22D-4885-8840-DF0B3353178E}" presName="Name37" presStyleLbl="parChTrans1D3" presStyleIdx="9" presStyleCnt="16"/>
      <dgm:spPr/>
    </dgm:pt>
    <dgm:pt modelId="{5D0F9AF3-7885-48B1-AA9E-5692D96DDEE9}" type="pres">
      <dgm:prSet presAssocID="{E18F1990-0D0C-4F1C-826A-A9D73F43B267}" presName="hierRoot2" presStyleCnt="0">
        <dgm:presLayoutVars>
          <dgm:hierBranch val="init"/>
        </dgm:presLayoutVars>
      </dgm:prSet>
      <dgm:spPr/>
    </dgm:pt>
    <dgm:pt modelId="{F91ACB96-21B6-4999-B11C-9D783A181969}" type="pres">
      <dgm:prSet presAssocID="{E18F1990-0D0C-4F1C-826A-A9D73F43B267}" presName="rootComposite" presStyleCnt="0"/>
      <dgm:spPr/>
    </dgm:pt>
    <dgm:pt modelId="{BC11F7E4-4D42-4D0C-82C6-D58E7570DD12}" type="pres">
      <dgm:prSet presAssocID="{E18F1990-0D0C-4F1C-826A-A9D73F43B267}" presName="rootText" presStyleLbl="node3" presStyleIdx="9" presStyleCnt="16">
        <dgm:presLayoutVars>
          <dgm:chPref val="3"/>
        </dgm:presLayoutVars>
      </dgm:prSet>
      <dgm:spPr/>
    </dgm:pt>
    <dgm:pt modelId="{DBA08015-B1E1-48F3-AB20-5F6DB24FBE7B}" type="pres">
      <dgm:prSet presAssocID="{E18F1990-0D0C-4F1C-826A-A9D73F43B267}" presName="rootConnector" presStyleLbl="node3" presStyleIdx="9" presStyleCnt="16"/>
      <dgm:spPr/>
    </dgm:pt>
    <dgm:pt modelId="{27670AA4-8514-4376-8448-63B9D4FD4D5E}" type="pres">
      <dgm:prSet presAssocID="{E18F1990-0D0C-4F1C-826A-A9D73F43B267}" presName="hierChild4" presStyleCnt="0"/>
      <dgm:spPr/>
    </dgm:pt>
    <dgm:pt modelId="{50CCD7B6-4E77-410C-AE00-DFD7613F05E7}" type="pres">
      <dgm:prSet presAssocID="{E18F1990-0D0C-4F1C-826A-A9D73F43B267}" presName="hierChild5" presStyleCnt="0"/>
      <dgm:spPr/>
    </dgm:pt>
    <dgm:pt modelId="{BAD41476-94B8-4DE5-9F51-B882D6627A80}" type="pres">
      <dgm:prSet presAssocID="{F0F110E1-2AB0-423A-A95D-EDF226C192DF}" presName="Name37" presStyleLbl="parChTrans1D3" presStyleIdx="10" presStyleCnt="16"/>
      <dgm:spPr/>
    </dgm:pt>
    <dgm:pt modelId="{4558BF3A-A033-4F5A-8A8A-D7CDB672E8A7}" type="pres">
      <dgm:prSet presAssocID="{2B92AD88-5FE4-4E1B-AFC6-5B97A2B8080E}" presName="hierRoot2" presStyleCnt="0">
        <dgm:presLayoutVars>
          <dgm:hierBranch val="init"/>
        </dgm:presLayoutVars>
      </dgm:prSet>
      <dgm:spPr/>
    </dgm:pt>
    <dgm:pt modelId="{3436D729-6C70-4028-B2EF-F0625F25A165}" type="pres">
      <dgm:prSet presAssocID="{2B92AD88-5FE4-4E1B-AFC6-5B97A2B8080E}" presName="rootComposite" presStyleCnt="0"/>
      <dgm:spPr/>
    </dgm:pt>
    <dgm:pt modelId="{BD86361A-3652-4A6A-A8E8-3EE3967320B4}" type="pres">
      <dgm:prSet presAssocID="{2B92AD88-5FE4-4E1B-AFC6-5B97A2B8080E}" presName="rootText" presStyleLbl="node3" presStyleIdx="10" presStyleCnt="16">
        <dgm:presLayoutVars>
          <dgm:chPref val="3"/>
        </dgm:presLayoutVars>
      </dgm:prSet>
      <dgm:spPr/>
    </dgm:pt>
    <dgm:pt modelId="{707B861E-C338-4BB8-B574-B16F90215F00}" type="pres">
      <dgm:prSet presAssocID="{2B92AD88-5FE4-4E1B-AFC6-5B97A2B8080E}" presName="rootConnector" presStyleLbl="node3" presStyleIdx="10" presStyleCnt="16"/>
      <dgm:spPr/>
    </dgm:pt>
    <dgm:pt modelId="{34115741-912D-42BF-AA37-EDE37F9A3996}" type="pres">
      <dgm:prSet presAssocID="{2B92AD88-5FE4-4E1B-AFC6-5B97A2B8080E}" presName="hierChild4" presStyleCnt="0"/>
      <dgm:spPr/>
    </dgm:pt>
    <dgm:pt modelId="{2D84AFC0-3A26-4CA9-B354-FB6007D03FA0}" type="pres">
      <dgm:prSet presAssocID="{2B92AD88-5FE4-4E1B-AFC6-5B97A2B8080E}" presName="hierChild5" presStyleCnt="0"/>
      <dgm:spPr/>
    </dgm:pt>
    <dgm:pt modelId="{30596F8A-8DEA-4126-A1CB-84F17A6E8D78}" type="pres">
      <dgm:prSet presAssocID="{579E3BF6-C5CA-4E29-AD64-572CF2CDEC4F}" presName="hierChild5" presStyleCnt="0"/>
      <dgm:spPr/>
    </dgm:pt>
    <dgm:pt modelId="{B8B5F08D-1C8A-4FAB-826E-03EEC14F9946}" type="pres">
      <dgm:prSet presAssocID="{68FCA1CE-936E-45BC-89E0-BA57E7070EFD}" presName="Name37" presStyleLbl="parChTrans1D2" presStyleIdx="4" presStyleCnt="6"/>
      <dgm:spPr/>
    </dgm:pt>
    <dgm:pt modelId="{B9AC2775-B4D0-4F92-AEDC-381486762B3E}" type="pres">
      <dgm:prSet presAssocID="{E5E23718-94EF-40F5-BC1B-EBD511C528F8}" presName="hierRoot2" presStyleCnt="0">
        <dgm:presLayoutVars>
          <dgm:hierBranch val="init"/>
        </dgm:presLayoutVars>
      </dgm:prSet>
      <dgm:spPr/>
    </dgm:pt>
    <dgm:pt modelId="{BDEB045C-6EDA-467E-BA37-0390B5CA3E03}" type="pres">
      <dgm:prSet presAssocID="{E5E23718-94EF-40F5-BC1B-EBD511C528F8}" presName="rootComposite" presStyleCnt="0"/>
      <dgm:spPr/>
    </dgm:pt>
    <dgm:pt modelId="{81128CF8-424D-4E53-9BF6-86822CCEF445}" type="pres">
      <dgm:prSet presAssocID="{E5E23718-94EF-40F5-BC1B-EBD511C528F8}" presName="rootText" presStyleLbl="node2" presStyleIdx="4" presStyleCnt="6">
        <dgm:presLayoutVars>
          <dgm:chPref val="3"/>
        </dgm:presLayoutVars>
      </dgm:prSet>
      <dgm:spPr/>
    </dgm:pt>
    <dgm:pt modelId="{793574F5-A5E3-40D4-8293-D4AF1EA4DD8B}" type="pres">
      <dgm:prSet presAssocID="{E5E23718-94EF-40F5-BC1B-EBD511C528F8}" presName="rootConnector" presStyleLbl="node2" presStyleIdx="4" presStyleCnt="6"/>
      <dgm:spPr/>
    </dgm:pt>
    <dgm:pt modelId="{8011742C-6A35-4C8E-B726-C7D3F15F4006}" type="pres">
      <dgm:prSet presAssocID="{E5E23718-94EF-40F5-BC1B-EBD511C528F8}" presName="hierChild4" presStyleCnt="0"/>
      <dgm:spPr/>
    </dgm:pt>
    <dgm:pt modelId="{EA591210-3E80-4575-854F-85E514D98B4B}" type="pres">
      <dgm:prSet presAssocID="{F55330F6-2557-47C6-B4EA-398D124CACC6}" presName="Name37" presStyleLbl="parChTrans1D3" presStyleIdx="11" presStyleCnt="16"/>
      <dgm:spPr/>
    </dgm:pt>
    <dgm:pt modelId="{011F80D5-F072-4300-BE97-A373A9CF4DD0}" type="pres">
      <dgm:prSet presAssocID="{5F510414-1F35-450B-BA5B-3671467F6B49}" presName="hierRoot2" presStyleCnt="0">
        <dgm:presLayoutVars>
          <dgm:hierBranch val="init"/>
        </dgm:presLayoutVars>
      </dgm:prSet>
      <dgm:spPr/>
    </dgm:pt>
    <dgm:pt modelId="{C21B401D-BBC6-452D-B5F0-577E18BE5DC4}" type="pres">
      <dgm:prSet presAssocID="{5F510414-1F35-450B-BA5B-3671467F6B49}" presName="rootComposite" presStyleCnt="0"/>
      <dgm:spPr/>
    </dgm:pt>
    <dgm:pt modelId="{B2EDBA21-2AF9-41A0-8B06-B009C2C51745}" type="pres">
      <dgm:prSet presAssocID="{5F510414-1F35-450B-BA5B-3671467F6B49}" presName="rootText" presStyleLbl="node3" presStyleIdx="11" presStyleCnt="16">
        <dgm:presLayoutVars>
          <dgm:chPref val="3"/>
        </dgm:presLayoutVars>
      </dgm:prSet>
      <dgm:spPr/>
    </dgm:pt>
    <dgm:pt modelId="{D2C3B56E-63A3-4B3A-85D1-BAA12250EE97}" type="pres">
      <dgm:prSet presAssocID="{5F510414-1F35-450B-BA5B-3671467F6B49}" presName="rootConnector" presStyleLbl="node3" presStyleIdx="11" presStyleCnt="16"/>
      <dgm:spPr/>
    </dgm:pt>
    <dgm:pt modelId="{1C5EF197-5BF2-46FA-A401-D02FE7C84658}" type="pres">
      <dgm:prSet presAssocID="{5F510414-1F35-450B-BA5B-3671467F6B49}" presName="hierChild4" presStyleCnt="0"/>
      <dgm:spPr/>
    </dgm:pt>
    <dgm:pt modelId="{3B510350-F17F-4E4C-B145-9071210C854C}" type="pres">
      <dgm:prSet presAssocID="{5F510414-1F35-450B-BA5B-3671467F6B49}" presName="hierChild5" presStyleCnt="0"/>
      <dgm:spPr/>
    </dgm:pt>
    <dgm:pt modelId="{F4C1773D-CA84-4292-94B1-73700B34F6E9}" type="pres">
      <dgm:prSet presAssocID="{02929F0E-942C-459A-BB0A-0B5B9E5A6F27}" presName="Name37" presStyleLbl="parChTrans1D3" presStyleIdx="12" presStyleCnt="16"/>
      <dgm:spPr/>
    </dgm:pt>
    <dgm:pt modelId="{476B5CF7-56F6-4F60-84FE-75F707539D37}" type="pres">
      <dgm:prSet presAssocID="{F43DDCAE-E0FD-4344-85C9-50CE183A3247}" presName="hierRoot2" presStyleCnt="0">
        <dgm:presLayoutVars>
          <dgm:hierBranch val="init"/>
        </dgm:presLayoutVars>
      </dgm:prSet>
      <dgm:spPr/>
    </dgm:pt>
    <dgm:pt modelId="{03AAD516-578F-4139-8328-5B40134FD07C}" type="pres">
      <dgm:prSet presAssocID="{F43DDCAE-E0FD-4344-85C9-50CE183A3247}" presName="rootComposite" presStyleCnt="0"/>
      <dgm:spPr/>
    </dgm:pt>
    <dgm:pt modelId="{C959224C-E618-4CB2-87C5-E10E88F87AF5}" type="pres">
      <dgm:prSet presAssocID="{F43DDCAE-E0FD-4344-85C9-50CE183A3247}" presName="rootText" presStyleLbl="node3" presStyleIdx="12" presStyleCnt="16">
        <dgm:presLayoutVars>
          <dgm:chPref val="3"/>
        </dgm:presLayoutVars>
      </dgm:prSet>
      <dgm:spPr/>
    </dgm:pt>
    <dgm:pt modelId="{84B1E2A9-AF52-4B5D-9F5D-81A98CC19710}" type="pres">
      <dgm:prSet presAssocID="{F43DDCAE-E0FD-4344-85C9-50CE183A3247}" presName="rootConnector" presStyleLbl="node3" presStyleIdx="12" presStyleCnt="16"/>
      <dgm:spPr/>
    </dgm:pt>
    <dgm:pt modelId="{AA4EDBA0-2EF8-4DDF-A5BE-A1231734963E}" type="pres">
      <dgm:prSet presAssocID="{F43DDCAE-E0FD-4344-85C9-50CE183A3247}" presName="hierChild4" presStyleCnt="0"/>
      <dgm:spPr/>
    </dgm:pt>
    <dgm:pt modelId="{8E91AB55-A6DC-48C0-B381-44F0468C5CEC}" type="pres">
      <dgm:prSet presAssocID="{F43DDCAE-E0FD-4344-85C9-50CE183A3247}" presName="hierChild5" presStyleCnt="0"/>
      <dgm:spPr/>
    </dgm:pt>
    <dgm:pt modelId="{5F34C854-0ABD-450E-90F1-0466B780B7D2}" type="pres">
      <dgm:prSet presAssocID="{E5E23718-94EF-40F5-BC1B-EBD511C528F8}" presName="hierChild5" presStyleCnt="0"/>
      <dgm:spPr/>
    </dgm:pt>
    <dgm:pt modelId="{3A9A34F3-92CF-40CB-B286-67F79D112C17}" type="pres">
      <dgm:prSet presAssocID="{82903076-2BEE-4B5D-A2FF-ABA0522EBECB}" presName="Name37" presStyleLbl="parChTrans1D2" presStyleIdx="5" presStyleCnt="6"/>
      <dgm:spPr/>
    </dgm:pt>
    <dgm:pt modelId="{A15D4A6F-43A9-493A-ADBE-86C40196F8A9}" type="pres">
      <dgm:prSet presAssocID="{35AAC33D-36BF-4FAA-9F6C-440A055467F1}" presName="hierRoot2" presStyleCnt="0">
        <dgm:presLayoutVars>
          <dgm:hierBranch val="init"/>
        </dgm:presLayoutVars>
      </dgm:prSet>
      <dgm:spPr/>
    </dgm:pt>
    <dgm:pt modelId="{8E184983-BDB1-41C6-84BC-616EB1A3A7FB}" type="pres">
      <dgm:prSet presAssocID="{35AAC33D-36BF-4FAA-9F6C-440A055467F1}" presName="rootComposite" presStyleCnt="0"/>
      <dgm:spPr/>
    </dgm:pt>
    <dgm:pt modelId="{2C91A016-67EA-4BFE-9DA8-09B3D511DA1F}" type="pres">
      <dgm:prSet presAssocID="{35AAC33D-36BF-4FAA-9F6C-440A055467F1}" presName="rootText" presStyleLbl="node2" presStyleIdx="5" presStyleCnt="6">
        <dgm:presLayoutVars>
          <dgm:chPref val="3"/>
        </dgm:presLayoutVars>
      </dgm:prSet>
      <dgm:spPr/>
    </dgm:pt>
    <dgm:pt modelId="{A30D5457-7228-48AF-9745-35C64CB354BB}" type="pres">
      <dgm:prSet presAssocID="{35AAC33D-36BF-4FAA-9F6C-440A055467F1}" presName="rootConnector" presStyleLbl="node2" presStyleIdx="5" presStyleCnt="6"/>
      <dgm:spPr/>
    </dgm:pt>
    <dgm:pt modelId="{9DFDF3F9-C246-423D-959F-55931E6767AF}" type="pres">
      <dgm:prSet presAssocID="{35AAC33D-36BF-4FAA-9F6C-440A055467F1}" presName="hierChild4" presStyleCnt="0"/>
      <dgm:spPr/>
    </dgm:pt>
    <dgm:pt modelId="{629AE69D-419A-432F-A3CE-D4490CA4302A}" type="pres">
      <dgm:prSet presAssocID="{E71F8C23-8128-4B1E-A0C1-DFBF5FB20DF0}" presName="Name37" presStyleLbl="parChTrans1D3" presStyleIdx="13" presStyleCnt="16"/>
      <dgm:spPr/>
    </dgm:pt>
    <dgm:pt modelId="{0E24AFEA-3D03-4313-B2D9-EC12C6F193D9}" type="pres">
      <dgm:prSet presAssocID="{C0C1105A-8034-438D-A88E-B944BB232336}" presName="hierRoot2" presStyleCnt="0">
        <dgm:presLayoutVars>
          <dgm:hierBranch val="init"/>
        </dgm:presLayoutVars>
      </dgm:prSet>
      <dgm:spPr/>
    </dgm:pt>
    <dgm:pt modelId="{53F2C8B6-1100-4E8A-890B-5AC54B6BA258}" type="pres">
      <dgm:prSet presAssocID="{C0C1105A-8034-438D-A88E-B944BB232336}" presName="rootComposite" presStyleCnt="0"/>
      <dgm:spPr/>
    </dgm:pt>
    <dgm:pt modelId="{69DEF825-3755-4E98-89EF-E5712368F024}" type="pres">
      <dgm:prSet presAssocID="{C0C1105A-8034-438D-A88E-B944BB232336}" presName="rootText" presStyleLbl="node3" presStyleIdx="13" presStyleCnt="16">
        <dgm:presLayoutVars>
          <dgm:chPref val="3"/>
        </dgm:presLayoutVars>
      </dgm:prSet>
      <dgm:spPr/>
    </dgm:pt>
    <dgm:pt modelId="{4EACA0D7-0964-4DEA-8748-C6490B9124C3}" type="pres">
      <dgm:prSet presAssocID="{C0C1105A-8034-438D-A88E-B944BB232336}" presName="rootConnector" presStyleLbl="node3" presStyleIdx="13" presStyleCnt="16"/>
      <dgm:spPr/>
    </dgm:pt>
    <dgm:pt modelId="{F185873C-7FC8-47B1-960C-E3CDF191A36A}" type="pres">
      <dgm:prSet presAssocID="{C0C1105A-8034-438D-A88E-B944BB232336}" presName="hierChild4" presStyleCnt="0"/>
      <dgm:spPr/>
    </dgm:pt>
    <dgm:pt modelId="{A3E78910-5055-4881-BB43-6B7F3566E28B}" type="pres">
      <dgm:prSet presAssocID="{C0C1105A-8034-438D-A88E-B944BB232336}" presName="hierChild5" presStyleCnt="0"/>
      <dgm:spPr/>
    </dgm:pt>
    <dgm:pt modelId="{EDD936EB-CD48-4F94-B79F-BF4B90C33146}" type="pres">
      <dgm:prSet presAssocID="{4F112D88-62CA-4030-8CB1-749662CED1FB}" presName="Name37" presStyleLbl="parChTrans1D3" presStyleIdx="14" presStyleCnt="16"/>
      <dgm:spPr/>
    </dgm:pt>
    <dgm:pt modelId="{4C622AD4-A282-4F05-9B06-C5F842517508}" type="pres">
      <dgm:prSet presAssocID="{43AE0134-63EA-4647-89C1-32FC91F21F24}" presName="hierRoot2" presStyleCnt="0">
        <dgm:presLayoutVars>
          <dgm:hierBranch val="init"/>
        </dgm:presLayoutVars>
      </dgm:prSet>
      <dgm:spPr/>
    </dgm:pt>
    <dgm:pt modelId="{6E92692A-23A3-42EC-8770-D19FCCBDC5CC}" type="pres">
      <dgm:prSet presAssocID="{43AE0134-63EA-4647-89C1-32FC91F21F24}" presName="rootComposite" presStyleCnt="0"/>
      <dgm:spPr/>
    </dgm:pt>
    <dgm:pt modelId="{2E717FFA-9B56-4751-8E26-1870842E3E45}" type="pres">
      <dgm:prSet presAssocID="{43AE0134-63EA-4647-89C1-32FC91F21F24}" presName="rootText" presStyleLbl="node3" presStyleIdx="14" presStyleCnt="16">
        <dgm:presLayoutVars>
          <dgm:chPref val="3"/>
        </dgm:presLayoutVars>
      </dgm:prSet>
      <dgm:spPr/>
    </dgm:pt>
    <dgm:pt modelId="{7A840E90-3F70-41D3-B815-D1628A9007C4}" type="pres">
      <dgm:prSet presAssocID="{43AE0134-63EA-4647-89C1-32FC91F21F24}" presName="rootConnector" presStyleLbl="node3" presStyleIdx="14" presStyleCnt="16"/>
      <dgm:spPr/>
    </dgm:pt>
    <dgm:pt modelId="{BDD6570B-C749-4112-B09D-EDD300EF30EC}" type="pres">
      <dgm:prSet presAssocID="{43AE0134-63EA-4647-89C1-32FC91F21F24}" presName="hierChild4" presStyleCnt="0"/>
      <dgm:spPr/>
    </dgm:pt>
    <dgm:pt modelId="{BF53A1CF-92D2-401A-A615-345684AE1D8D}" type="pres">
      <dgm:prSet presAssocID="{43AE0134-63EA-4647-89C1-32FC91F21F24}" presName="hierChild5" presStyleCnt="0"/>
      <dgm:spPr/>
    </dgm:pt>
    <dgm:pt modelId="{3D765790-0DEF-40E2-B339-88540FD524BF}" type="pres">
      <dgm:prSet presAssocID="{2CE445BC-6844-49E3-92FC-3ACCEA2CFDD9}" presName="Name37" presStyleLbl="parChTrans1D3" presStyleIdx="15" presStyleCnt="16"/>
      <dgm:spPr/>
    </dgm:pt>
    <dgm:pt modelId="{209D8361-B1A1-4FD8-B986-B01F5140CE6A}" type="pres">
      <dgm:prSet presAssocID="{69D8FA67-5CA6-4CB2-A6FE-E46975C2B1B5}" presName="hierRoot2" presStyleCnt="0">
        <dgm:presLayoutVars>
          <dgm:hierBranch val="init"/>
        </dgm:presLayoutVars>
      </dgm:prSet>
      <dgm:spPr/>
    </dgm:pt>
    <dgm:pt modelId="{A7B25C23-CDAD-4366-817D-153F1945A4DB}" type="pres">
      <dgm:prSet presAssocID="{69D8FA67-5CA6-4CB2-A6FE-E46975C2B1B5}" presName="rootComposite" presStyleCnt="0"/>
      <dgm:spPr/>
    </dgm:pt>
    <dgm:pt modelId="{C6C200E6-04EB-4BA7-8657-ECD096BBDC8F}" type="pres">
      <dgm:prSet presAssocID="{69D8FA67-5CA6-4CB2-A6FE-E46975C2B1B5}" presName="rootText" presStyleLbl="node3" presStyleIdx="15" presStyleCnt="16">
        <dgm:presLayoutVars>
          <dgm:chPref val="3"/>
        </dgm:presLayoutVars>
      </dgm:prSet>
      <dgm:spPr/>
    </dgm:pt>
    <dgm:pt modelId="{6F84BBBA-A1C1-4A93-91AD-51336CC6AAC7}" type="pres">
      <dgm:prSet presAssocID="{69D8FA67-5CA6-4CB2-A6FE-E46975C2B1B5}" presName="rootConnector" presStyleLbl="node3" presStyleIdx="15" presStyleCnt="16"/>
      <dgm:spPr/>
    </dgm:pt>
    <dgm:pt modelId="{E43D10FA-AB45-4902-AD53-F36A74FD3C04}" type="pres">
      <dgm:prSet presAssocID="{69D8FA67-5CA6-4CB2-A6FE-E46975C2B1B5}" presName="hierChild4" presStyleCnt="0"/>
      <dgm:spPr/>
    </dgm:pt>
    <dgm:pt modelId="{E495659C-94AB-4AC2-98C4-F52771061168}" type="pres">
      <dgm:prSet presAssocID="{69D8FA67-5CA6-4CB2-A6FE-E46975C2B1B5}" presName="hierChild5" presStyleCnt="0"/>
      <dgm:spPr/>
    </dgm:pt>
    <dgm:pt modelId="{084E0EDC-F1CF-47B4-BEDA-1787F55A6124}" type="pres">
      <dgm:prSet presAssocID="{35AAC33D-36BF-4FAA-9F6C-440A055467F1}" presName="hierChild5" presStyleCnt="0"/>
      <dgm:spPr/>
    </dgm:pt>
    <dgm:pt modelId="{1AB96203-3539-4121-BFF5-995B779A045D}" type="pres">
      <dgm:prSet presAssocID="{B09E949E-ACC3-4CDE-99DD-BC7738056157}" presName="hierChild3" presStyleCnt="0"/>
      <dgm:spPr/>
    </dgm:pt>
  </dgm:ptLst>
  <dgm:cxnLst>
    <dgm:cxn modelId="{5B2AD404-B787-4554-AB5B-6E8BA313C306}" type="presOf" srcId="{B3EC427C-2669-47F2-A134-D4D741AE91A4}" destId="{5BDACF7D-7194-4890-AC48-541E94A3E358}" srcOrd="1" destOrd="0" presId="urn:microsoft.com/office/officeart/2005/8/layout/orgChart1"/>
    <dgm:cxn modelId="{7249AF05-0C7C-47EA-BFEF-BD79E9129228}" type="presOf" srcId="{095CB3EB-B07F-4669-8DF9-8E35C5860E41}" destId="{A7219370-4214-4484-8023-A91C5F541CC7}" srcOrd="0" destOrd="0" presId="urn:microsoft.com/office/officeart/2005/8/layout/orgChart1"/>
    <dgm:cxn modelId="{95F2FF07-80AC-4F27-A6C5-3CC263C6A1AB}" type="presOf" srcId="{579E3BF6-C5CA-4E29-AD64-572CF2CDEC4F}" destId="{C7ECC6F0-B8D0-4B50-8AED-3E714BF52D74}" srcOrd="1" destOrd="0" presId="urn:microsoft.com/office/officeart/2005/8/layout/orgChart1"/>
    <dgm:cxn modelId="{4186A00C-31FA-4853-8CD1-C1CE5E0D2311}" type="presOf" srcId="{E5E23718-94EF-40F5-BC1B-EBD511C528F8}" destId="{81128CF8-424D-4E53-9BF6-86822CCEF445}" srcOrd="0" destOrd="0" presId="urn:microsoft.com/office/officeart/2005/8/layout/orgChart1"/>
    <dgm:cxn modelId="{618EE30F-7BEB-4C6F-B117-11A014FF59C8}" type="presOf" srcId="{F77988B6-5E7F-4577-B835-53038704E7E1}" destId="{D26D267F-F9A7-42C5-A948-E42B6E054BBA}" srcOrd="0" destOrd="0" presId="urn:microsoft.com/office/officeart/2005/8/layout/orgChart1"/>
    <dgm:cxn modelId="{56409F10-5AEB-4C46-9D76-BA5877278268}" srcId="{579E3BF6-C5CA-4E29-AD64-572CF2CDEC4F}" destId="{2B92AD88-5FE4-4E1B-AFC6-5B97A2B8080E}" srcOrd="2" destOrd="0" parTransId="{F0F110E1-2AB0-423A-A95D-EDF226C192DF}" sibTransId="{F93CB3E0-FCC0-4901-811F-6EF48263EBB9}"/>
    <dgm:cxn modelId="{0D6BFD10-72B7-44A7-BE09-FD1195CB7A8B}" type="presOf" srcId="{35AAC33D-36BF-4FAA-9F6C-440A055467F1}" destId="{A30D5457-7228-48AF-9745-35C64CB354BB}" srcOrd="1" destOrd="0" presId="urn:microsoft.com/office/officeart/2005/8/layout/orgChart1"/>
    <dgm:cxn modelId="{19BE3315-5E20-4138-A1D1-9BEDCC1D22B2}" srcId="{E5E23718-94EF-40F5-BC1B-EBD511C528F8}" destId="{F43DDCAE-E0FD-4344-85C9-50CE183A3247}" srcOrd="1" destOrd="0" parTransId="{02929F0E-942C-459A-BB0A-0B5B9E5A6F27}" sibTransId="{A3085247-38FA-4952-A39A-936BBA7D5445}"/>
    <dgm:cxn modelId="{2E185415-B3A3-4576-B768-99EE6DF7EFB4}" srcId="{B09E949E-ACC3-4CDE-99DD-BC7738056157}" destId="{579E3BF6-C5CA-4E29-AD64-572CF2CDEC4F}" srcOrd="3" destOrd="0" parTransId="{77CC422C-04D5-442C-984D-D8B42E3EEF7D}" sibTransId="{68046691-2CB1-41F5-88A6-D09BEA41A2E0}"/>
    <dgm:cxn modelId="{9EE53E16-2DE9-4759-9D5B-BA9761E6746B}" srcId="{B09E949E-ACC3-4CDE-99DD-BC7738056157}" destId="{095CB3EB-B07F-4669-8DF9-8E35C5860E41}" srcOrd="2" destOrd="0" parTransId="{50CB51B5-BE48-42DD-AB77-9D171CA7185C}" sibTransId="{B93C4AE3-255A-4CC9-9E43-84060E382178}"/>
    <dgm:cxn modelId="{659C7419-1341-4A64-8E93-937A67395A7D}" type="presOf" srcId="{6A18994F-0847-4D4F-906D-5B35EE1E8FC0}" destId="{1A6483F0-24C7-45B9-9E8A-FC38970E4E2D}" srcOrd="1" destOrd="0" presId="urn:microsoft.com/office/officeart/2005/8/layout/orgChart1"/>
    <dgm:cxn modelId="{7322C419-CE7F-44F4-B2F9-4F706F5BC011}" type="presOf" srcId="{0D6D9380-4018-47F4-838C-4FB37E5BA58F}" destId="{613A6E04-568D-4FF0-B59E-03FC0B046B16}" srcOrd="1" destOrd="0" presId="urn:microsoft.com/office/officeart/2005/8/layout/orgChart1"/>
    <dgm:cxn modelId="{408BD21B-2C62-44DD-88B4-D354AA1507E3}" type="presOf" srcId="{43AE0134-63EA-4647-89C1-32FC91F21F24}" destId="{7A840E90-3F70-41D3-B815-D1628A9007C4}" srcOrd="1" destOrd="0" presId="urn:microsoft.com/office/officeart/2005/8/layout/orgChart1"/>
    <dgm:cxn modelId="{F9DA981C-F9EE-4EF9-821F-7D1550FCED6F}" srcId="{80B08CB0-909A-411F-AF85-067CB50725F4}" destId="{B09E949E-ACC3-4CDE-99DD-BC7738056157}" srcOrd="0" destOrd="0" parTransId="{5B7BE30B-8CF4-496F-AA0C-59E389E9E2DA}" sibTransId="{24029FF3-12F9-4F15-89E0-12B54ABEB57E}"/>
    <dgm:cxn modelId="{3C0CAB1C-37B4-46BE-832F-89BFE1383307}" srcId="{35AAC33D-36BF-4FAA-9F6C-440A055467F1}" destId="{43AE0134-63EA-4647-89C1-32FC91F21F24}" srcOrd="1" destOrd="0" parTransId="{4F112D88-62CA-4030-8CB1-749662CED1FB}" sibTransId="{E5F5C28A-D382-4261-A238-EB83E2E12A8C}"/>
    <dgm:cxn modelId="{04D01629-1DF5-4F2E-A337-B1393203BCF3}" srcId="{095CB3EB-B07F-4669-8DF9-8E35C5860E41}" destId="{74B4172F-EAC2-4506-A8C2-7ED57E7AAF79}" srcOrd="2" destOrd="0" parTransId="{5978EECD-DB9A-4C83-B727-0FBAB8A404D3}" sibTransId="{B2C873C8-BC56-4D99-BCA2-A297BF933918}"/>
    <dgm:cxn modelId="{D49F622B-17F2-426E-96A4-15A1F8AFBBA4}" type="presOf" srcId="{FAD5FDFE-D22D-4885-8840-DF0B3353178E}" destId="{D6407128-DE05-42AA-8E60-E13BAE7B12E4}" srcOrd="0" destOrd="0" presId="urn:microsoft.com/office/officeart/2005/8/layout/orgChart1"/>
    <dgm:cxn modelId="{58AD522D-4991-4623-BBA7-9457711EC2FC}" type="presOf" srcId="{74B4172F-EAC2-4506-A8C2-7ED57E7AAF79}" destId="{3DAF23B8-05DD-46B2-A7C6-1ADEB2E1883A}" srcOrd="0" destOrd="0" presId="urn:microsoft.com/office/officeart/2005/8/layout/orgChart1"/>
    <dgm:cxn modelId="{A5A02D2F-7939-44FE-BFDC-F431AA130301}" type="presOf" srcId="{81348667-9FCA-4EAE-A4F1-4EF9811499AA}" destId="{AF527EDA-25DC-496E-ABA3-BFBAA0E44626}" srcOrd="0" destOrd="0" presId="urn:microsoft.com/office/officeart/2005/8/layout/orgChart1"/>
    <dgm:cxn modelId="{DA714E32-3E5E-497E-9A0B-CC7E8E269CBD}" srcId="{A95FA1E9-969E-44DC-BE62-E20E82AC52E7}" destId="{6A18994F-0847-4D4F-906D-5B35EE1E8FC0}" srcOrd="0" destOrd="0" parTransId="{81348667-9FCA-4EAE-A4F1-4EF9811499AA}" sibTransId="{97FE19D8-BCF8-481F-BC0B-69B32BFDA0CE}"/>
    <dgm:cxn modelId="{723A9638-6D4F-4F55-9DA6-282C71CF17FB}" type="presOf" srcId="{F0F110E1-2AB0-423A-A95D-EDF226C192DF}" destId="{BAD41476-94B8-4DE5-9F51-B882D6627A80}" srcOrd="0" destOrd="0" presId="urn:microsoft.com/office/officeart/2005/8/layout/orgChart1"/>
    <dgm:cxn modelId="{4E7F033D-A4AB-4D82-902D-1990AD2DBEE0}" type="presOf" srcId="{53011E93-001D-4700-A23D-153674448C0E}" destId="{FB6F4EB4-A87F-48B9-A8F3-D907638F2FFD}" srcOrd="0" destOrd="0" presId="urn:microsoft.com/office/officeart/2005/8/layout/orgChart1"/>
    <dgm:cxn modelId="{8B7E413E-8A44-4126-86AA-BB86591FF433}" type="presOf" srcId="{69D8FA67-5CA6-4CB2-A6FE-E46975C2B1B5}" destId="{C6C200E6-04EB-4BA7-8657-ECD096BBDC8F}" srcOrd="0" destOrd="0" presId="urn:microsoft.com/office/officeart/2005/8/layout/orgChart1"/>
    <dgm:cxn modelId="{35FEE15E-D041-41ED-A955-3E98D44989EB}" type="presOf" srcId="{5F510414-1F35-450B-BA5B-3671467F6B49}" destId="{B2EDBA21-2AF9-41A0-8B06-B009C2C51745}" srcOrd="0" destOrd="0" presId="urn:microsoft.com/office/officeart/2005/8/layout/orgChart1"/>
    <dgm:cxn modelId="{8A1FE443-CAC8-4ACE-871C-4C4B9D48480C}" type="presOf" srcId="{5F510414-1F35-450B-BA5B-3671467F6B49}" destId="{D2C3B56E-63A3-4B3A-85D1-BAA12250EE97}" srcOrd="1" destOrd="0" presId="urn:microsoft.com/office/officeart/2005/8/layout/orgChart1"/>
    <dgm:cxn modelId="{18801864-EF55-41C3-9E8C-80179D7A27FF}" type="presOf" srcId="{94FAD44F-751D-4B74-A8AB-CBF72390A89E}" destId="{97A6E1EB-2C34-4736-811C-86A795D9780D}" srcOrd="0" destOrd="0" presId="urn:microsoft.com/office/officeart/2005/8/layout/orgChart1"/>
    <dgm:cxn modelId="{5CE55944-3AE3-435B-8CCD-B1E797B05190}" type="presOf" srcId="{CE0F9C3E-4840-46E8-BBA0-C061E7F1F1EB}" destId="{46C2FB7B-DD6C-472A-B3DE-A3D08148A180}" srcOrd="0" destOrd="0" presId="urn:microsoft.com/office/officeart/2005/8/layout/orgChart1"/>
    <dgm:cxn modelId="{1EE40C47-487C-4CB0-B511-F239D3D09D19}" type="presOf" srcId="{C9BC32CE-9F24-40D5-8B57-D72C02F51484}" destId="{3336CC60-E90E-4F52-8665-4235297B4F9A}" srcOrd="0" destOrd="0" presId="urn:microsoft.com/office/officeart/2005/8/layout/orgChart1"/>
    <dgm:cxn modelId="{2DCAC567-6DF7-41F9-9B06-6DA57C78A2EF}" type="presOf" srcId="{F43DDCAE-E0FD-4344-85C9-50CE183A3247}" destId="{C959224C-E618-4CB2-87C5-E10E88F87AF5}" srcOrd="0" destOrd="0" presId="urn:microsoft.com/office/officeart/2005/8/layout/orgChart1"/>
    <dgm:cxn modelId="{AE5C2349-6DE1-45F1-B460-A7D0290C29D7}" type="presOf" srcId="{2B92AD88-5FE4-4E1B-AFC6-5B97A2B8080E}" destId="{707B861E-C338-4BB8-B574-B16F90215F00}" srcOrd="1" destOrd="0" presId="urn:microsoft.com/office/officeart/2005/8/layout/orgChart1"/>
    <dgm:cxn modelId="{CAB33B4C-6C35-4AE5-BFDD-313F219921EB}" type="presOf" srcId="{F07DCF39-9114-4E15-ADF0-43DAE46B952E}" destId="{06A56923-5D9B-497D-8DE5-1B186560E0EE}" srcOrd="0" destOrd="0" presId="urn:microsoft.com/office/officeart/2005/8/layout/orgChart1"/>
    <dgm:cxn modelId="{F474486D-C842-4711-BC0B-17181A12EA65}" type="presOf" srcId="{F55330F6-2557-47C6-B4EA-398D124CACC6}" destId="{EA591210-3E80-4575-854F-85E514D98B4B}" srcOrd="0" destOrd="0" presId="urn:microsoft.com/office/officeart/2005/8/layout/orgChart1"/>
    <dgm:cxn modelId="{FEE5246E-BFFE-4AA9-8D2C-B6FC022A85D6}" type="presOf" srcId="{E71F8C23-8128-4B1E-A0C1-DFBF5FB20DF0}" destId="{629AE69D-419A-432F-A3CE-D4490CA4302A}" srcOrd="0" destOrd="0" presId="urn:microsoft.com/office/officeart/2005/8/layout/orgChart1"/>
    <dgm:cxn modelId="{D02D436F-4432-4C2A-8BCE-10FE1557FC95}" srcId="{A95FA1E9-969E-44DC-BE62-E20E82AC52E7}" destId="{CE0F9C3E-4840-46E8-BBA0-C061E7F1F1EB}" srcOrd="2" destOrd="0" parTransId="{9A2779B6-416E-4331-8376-B5357DB750AD}" sibTransId="{A4B6BC0C-8EC9-4046-A170-FBF3736EBC9A}"/>
    <dgm:cxn modelId="{D29AA750-C554-42B3-8C25-BDC387EEAD99}" type="presOf" srcId="{74B4172F-EAC2-4506-A8C2-7ED57E7AAF79}" destId="{721F0978-97CE-4DC1-A339-3A5F6317C56F}" srcOrd="1" destOrd="0" presId="urn:microsoft.com/office/officeart/2005/8/layout/orgChart1"/>
    <dgm:cxn modelId="{E5BCAB72-5EB1-4FE0-B7C4-BF94F2843EB0}" type="presOf" srcId="{F43DDCAE-E0FD-4344-85C9-50CE183A3247}" destId="{84B1E2A9-AF52-4B5D-9F5D-81A98CC19710}" srcOrd="1" destOrd="0" presId="urn:microsoft.com/office/officeart/2005/8/layout/orgChart1"/>
    <dgm:cxn modelId="{76CE9575-26F8-48E7-B0A5-57878756FB07}" type="presOf" srcId="{6CC1D483-71F5-4E68-AF24-FB5BDD297B56}" destId="{38E82B9A-12F8-4EF8-92CB-1EFF79E45D4D}" srcOrd="0" destOrd="0" presId="urn:microsoft.com/office/officeart/2005/8/layout/orgChart1"/>
    <dgm:cxn modelId="{7E0D0056-1391-45E4-A910-68BA72617441}" srcId="{B09E949E-ACC3-4CDE-99DD-BC7738056157}" destId="{E5E23718-94EF-40F5-BC1B-EBD511C528F8}" srcOrd="4" destOrd="0" parTransId="{68FCA1CE-936E-45BC-89E0-BA57E7070EFD}" sibTransId="{4CB1789A-586F-46FD-9F45-40E9066DE2B0}"/>
    <dgm:cxn modelId="{D7182257-50E7-40B5-9A04-7F44311C590D}" type="presOf" srcId="{1C1F76ED-2529-4CFD-BDEF-7755BDE3D5F9}" destId="{F51EB45D-8412-4443-BA75-7358DC60092E}" srcOrd="1" destOrd="0" presId="urn:microsoft.com/office/officeart/2005/8/layout/orgChart1"/>
    <dgm:cxn modelId="{8051B057-E197-4CF7-9A98-B24DE925D6DE}" srcId="{095CB3EB-B07F-4669-8DF9-8E35C5860E41}" destId="{B49969FB-4C8F-4552-AA83-8D293CE4B33A}" srcOrd="0" destOrd="0" parTransId="{53011E93-001D-4700-A23D-153674448C0E}" sibTransId="{DAB52A7D-5BF2-4F1C-B5F6-90CA9618F58F}"/>
    <dgm:cxn modelId="{F05FC278-D0AF-4183-9FCA-1D9CC4B744EB}" srcId="{095CB3EB-B07F-4669-8DF9-8E35C5860E41}" destId="{A5F49D69-FBDA-432A-8828-671C7C3CCE21}" srcOrd="1" destOrd="0" parTransId="{0D918E56-3347-4013-A3CB-5C04218F87FB}" sibTransId="{49EF057D-3FA1-4855-A8A4-0FF2FFEE8B42}"/>
    <dgm:cxn modelId="{4C2C357A-919A-4F0F-8EDE-3BE160622E02}" type="presOf" srcId="{A95FA1E9-969E-44DC-BE62-E20E82AC52E7}" destId="{F8B23B44-9850-4011-A153-7B5DA367608D}" srcOrd="0" destOrd="0" presId="urn:microsoft.com/office/officeart/2005/8/layout/orgChart1"/>
    <dgm:cxn modelId="{E969807B-6CBA-4F46-88A2-3F826E1023F8}" type="presOf" srcId="{35AAC33D-36BF-4FAA-9F6C-440A055467F1}" destId="{2C91A016-67EA-4BFE-9DA8-09B3D511DA1F}" srcOrd="0" destOrd="0" presId="urn:microsoft.com/office/officeart/2005/8/layout/orgChart1"/>
    <dgm:cxn modelId="{6A519E7C-9E40-4041-B6B8-3B1DB0A3ADD8}" type="presOf" srcId="{F07DCF39-9114-4E15-ADF0-43DAE46B952E}" destId="{DFC0AE0F-E5EC-4040-A7AA-092F914BA382}" srcOrd="1" destOrd="0" presId="urn:microsoft.com/office/officeart/2005/8/layout/orgChart1"/>
    <dgm:cxn modelId="{BF1A7F7F-6A43-4CB9-A44D-7E369D9A6966}" type="presOf" srcId="{02929F0E-942C-459A-BB0A-0B5B9E5A6F27}" destId="{F4C1773D-CA84-4292-94B1-73700B34F6E9}" srcOrd="0" destOrd="0" presId="urn:microsoft.com/office/officeart/2005/8/layout/orgChart1"/>
    <dgm:cxn modelId="{55B75281-470E-47D6-81BB-4A0892E3D8CE}" type="presOf" srcId="{82903076-2BEE-4B5D-A2FF-ABA0522EBECB}" destId="{3A9A34F3-92CF-40CB-B286-67F79D112C17}" srcOrd="0" destOrd="0" presId="urn:microsoft.com/office/officeart/2005/8/layout/orgChart1"/>
    <dgm:cxn modelId="{F00B1988-E2C0-4AF2-AFD1-C212FB135648}" type="presOf" srcId="{B49969FB-4C8F-4552-AA83-8D293CE4B33A}" destId="{A3BB0E47-DF7A-4D91-B589-81311D748717}" srcOrd="1" destOrd="0" presId="urn:microsoft.com/office/officeart/2005/8/layout/orgChart1"/>
    <dgm:cxn modelId="{8B1AD58A-67E4-4CC8-A328-D6E020A712F4}" type="presOf" srcId="{579E3BF6-C5CA-4E29-AD64-572CF2CDEC4F}" destId="{B1739A06-0AA9-4A73-BF1D-A1EA7B3DD2F5}" srcOrd="0" destOrd="0" presId="urn:microsoft.com/office/officeart/2005/8/layout/orgChart1"/>
    <dgm:cxn modelId="{F4E3BD8E-E346-4011-8949-58A5E7DB9029}" type="presOf" srcId="{EA6875D1-E3B6-4451-B5B3-358E220B2727}" destId="{A6B0CDBD-EC41-486C-AB61-41899F636B71}" srcOrd="0" destOrd="0" presId="urn:microsoft.com/office/officeart/2005/8/layout/orgChart1"/>
    <dgm:cxn modelId="{32A47F8F-7860-4034-A8F8-BF1127D6B43B}" srcId="{E5E23718-94EF-40F5-BC1B-EBD511C528F8}" destId="{5F510414-1F35-450B-BA5B-3671467F6B49}" srcOrd="0" destOrd="0" parTransId="{F55330F6-2557-47C6-B4EA-398D124CACC6}" sibTransId="{E39B3EB0-885A-4DA1-A576-425D3C101889}"/>
    <dgm:cxn modelId="{C2C6B08F-A01F-4C87-9F38-0964BE019636}" type="presOf" srcId="{C0C1105A-8034-438D-A88E-B944BB232336}" destId="{69DEF825-3755-4E98-89EF-E5712368F024}" srcOrd="0" destOrd="0" presId="urn:microsoft.com/office/officeart/2005/8/layout/orgChart1"/>
    <dgm:cxn modelId="{BE7CEF92-8C98-48DC-856F-065248C68DF7}" srcId="{579E3BF6-C5CA-4E29-AD64-572CF2CDEC4F}" destId="{0D6D9380-4018-47F4-838C-4FB37E5BA58F}" srcOrd="0" destOrd="0" parTransId="{F77988B6-5E7F-4577-B835-53038704E7E1}" sibTransId="{B002C149-A3BE-4BAD-BC6C-0DE5AB32D216}"/>
    <dgm:cxn modelId="{408B2599-ABE9-4EE3-927F-A9A81FE56F92}" type="presOf" srcId="{2CE445BC-6844-49E3-92FC-3ACCEA2CFDD9}" destId="{3D765790-0DEF-40E2-B339-88540FD524BF}" srcOrd="0" destOrd="0" presId="urn:microsoft.com/office/officeart/2005/8/layout/orgChart1"/>
    <dgm:cxn modelId="{86D46D9A-54AE-4C28-8325-0107438166A4}" srcId="{B09E949E-ACC3-4CDE-99DD-BC7738056157}" destId="{A95FA1E9-969E-44DC-BE62-E20E82AC52E7}" srcOrd="0" destOrd="0" parTransId="{6CC1D483-71F5-4E68-AF24-FB5BDD297B56}" sibTransId="{A2D57470-DBD8-4C5E-BE98-9D425FB8C670}"/>
    <dgm:cxn modelId="{0B3CB0A0-14CF-4B2C-A56C-D974077E83BD}" type="presOf" srcId="{E5E23718-94EF-40F5-BC1B-EBD511C528F8}" destId="{793574F5-A5E3-40D4-8293-D4AF1EA4DD8B}" srcOrd="1" destOrd="0" presId="urn:microsoft.com/office/officeart/2005/8/layout/orgChart1"/>
    <dgm:cxn modelId="{83D935A4-4952-4826-819B-9F073DA85B53}" type="presOf" srcId="{B3EC427C-2669-47F2-A134-D4D741AE91A4}" destId="{398D3F15-CEDE-4B15-B8FB-1C190DEBD76D}" srcOrd="0" destOrd="0" presId="urn:microsoft.com/office/officeart/2005/8/layout/orgChart1"/>
    <dgm:cxn modelId="{7D54C1A4-2699-488C-9C75-17F38F96A449}" type="presOf" srcId="{B49969FB-4C8F-4552-AA83-8D293CE4B33A}" destId="{D1C2511C-3078-4489-88AF-E8A825171F3F}" srcOrd="0" destOrd="0" presId="urn:microsoft.com/office/officeart/2005/8/layout/orgChart1"/>
    <dgm:cxn modelId="{196743A6-7200-46E5-9F54-200142EA9055}" type="presOf" srcId="{80B08CB0-909A-411F-AF85-067CB50725F4}" destId="{7D4FD1C3-516F-4ADE-83D1-DC8F6EAE28DE}" srcOrd="0" destOrd="0" presId="urn:microsoft.com/office/officeart/2005/8/layout/orgChart1"/>
    <dgm:cxn modelId="{16AB46A7-D4F6-48CD-8103-FE943754E0D7}" type="presOf" srcId="{94EFFBDF-263E-4404-B94B-6A9AAD1FD533}" destId="{AD3E8BA6-D608-4149-9F95-5A6EF9360890}" srcOrd="0" destOrd="0" presId="urn:microsoft.com/office/officeart/2005/8/layout/orgChart1"/>
    <dgm:cxn modelId="{F042F2A7-AE1B-4EF7-9A37-43CBC35C4A24}" type="presOf" srcId="{A5F49D69-FBDA-432A-8828-671C7C3CCE21}" destId="{89906E1D-B492-42E7-BBA7-445191875104}" srcOrd="1" destOrd="0" presId="urn:microsoft.com/office/officeart/2005/8/layout/orgChart1"/>
    <dgm:cxn modelId="{E8E126A9-5816-4016-AAC7-632F3E0AE947}" type="presOf" srcId="{E18F1990-0D0C-4F1C-826A-A9D73F43B267}" destId="{DBA08015-B1E1-48F3-AB20-5F6DB24FBE7B}" srcOrd="1" destOrd="0" presId="urn:microsoft.com/office/officeart/2005/8/layout/orgChart1"/>
    <dgm:cxn modelId="{E7CE77B1-71E8-4541-A469-D72458DF4C64}" type="presOf" srcId="{4F112D88-62CA-4030-8CB1-749662CED1FB}" destId="{EDD936EB-CD48-4F94-B79F-BF4B90C33146}" srcOrd="0" destOrd="0" presId="urn:microsoft.com/office/officeart/2005/8/layout/orgChart1"/>
    <dgm:cxn modelId="{8FA7B3B6-BE1D-466F-AE8D-12024481B856}" type="presOf" srcId="{CE0F9C3E-4840-46E8-BBA0-C061E7F1F1EB}" destId="{04002CD6-E1A6-4C59-99A0-4F23798DDBB5}" srcOrd="1" destOrd="0" presId="urn:microsoft.com/office/officeart/2005/8/layout/orgChart1"/>
    <dgm:cxn modelId="{74EED6B8-3592-43B8-BBD4-9D88039B2186}" srcId="{B09E949E-ACC3-4CDE-99DD-BC7738056157}" destId="{1C1F76ED-2529-4CFD-BDEF-7755BDE3D5F9}" srcOrd="1" destOrd="0" parTransId="{94EFFBDF-263E-4404-B94B-6A9AAD1FD533}" sibTransId="{08238CAD-7BBA-4BB2-8A8B-14BA7A59E2E0}"/>
    <dgm:cxn modelId="{F4654ABC-D75C-4067-B8BE-83AFBB3C6E5F}" type="presOf" srcId="{A5F49D69-FBDA-432A-8828-671C7C3CCE21}" destId="{B89BBF91-0152-4B0F-B3AE-70270BB90475}" srcOrd="0" destOrd="0" presId="urn:microsoft.com/office/officeart/2005/8/layout/orgChart1"/>
    <dgm:cxn modelId="{F6F76BBF-2DC9-41CB-A360-11CC78F7437D}" srcId="{35AAC33D-36BF-4FAA-9F6C-440A055467F1}" destId="{69D8FA67-5CA6-4CB2-A6FE-E46975C2B1B5}" srcOrd="2" destOrd="0" parTransId="{2CE445BC-6844-49E3-92FC-3ACCEA2CFDD9}" sibTransId="{E96580FC-ED17-4A1E-993E-B72A933FFD49}"/>
    <dgm:cxn modelId="{F11211C0-BEF1-4C47-A1EA-ED648C4AB28A}" type="presOf" srcId="{6A18994F-0847-4D4F-906D-5B35EE1E8FC0}" destId="{9EE926BE-C6BF-45FA-9AE2-2AB92D3B21B5}" srcOrd="0" destOrd="0" presId="urn:microsoft.com/office/officeart/2005/8/layout/orgChart1"/>
    <dgm:cxn modelId="{1C9FE0C1-474D-4136-9D5D-028A65490E4A}" type="presOf" srcId="{1C1F76ED-2529-4CFD-BDEF-7755BDE3D5F9}" destId="{EE582835-0BA9-45AA-B01F-97DEB77CC7AE}" srcOrd="0" destOrd="0" presId="urn:microsoft.com/office/officeart/2005/8/layout/orgChart1"/>
    <dgm:cxn modelId="{96AE79C3-CD21-47B0-8D00-7E6C9F911FE2}" type="presOf" srcId="{0D6D9380-4018-47F4-838C-4FB37E5BA58F}" destId="{D9259F3A-2C85-405C-BA94-BF8695C9040B}" srcOrd="0" destOrd="0" presId="urn:microsoft.com/office/officeart/2005/8/layout/orgChart1"/>
    <dgm:cxn modelId="{5AAF6FD3-567E-41B1-BE36-07EF5F4E86DD}" type="presOf" srcId="{C249E35D-4CDA-483F-BDCF-5A211A64C219}" destId="{BAE66A99-DB31-4F70-9FB3-15A770F56743}" srcOrd="0" destOrd="0" presId="urn:microsoft.com/office/officeart/2005/8/layout/orgChart1"/>
    <dgm:cxn modelId="{CB77FBD3-FF27-48A9-AF18-9B82A8D339D8}" type="presOf" srcId="{77CC422C-04D5-442C-984D-D8B42E3EEF7D}" destId="{7C906444-7B69-4737-A26B-9E0C02724842}" srcOrd="0" destOrd="0" presId="urn:microsoft.com/office/officeart/2005/8/layout/orgChart1"/>
    <dgm:cxn modelId="{56BC3CD5-9E63-4296-8E02-3AD0252F2242}" type="presOf" srcId="{B09E949E-ACC3-4CDE-99DD-BC7738056157}" destId="{100CA152-3EA9-42AE-B3CF-D67B061AF8D1}" srcOrd="1" destOrd="0" presId="urn:microsoft.com/office/officeart/2005/8/layout/orgChart1"/>
    <dgm:cxn modelId="{A614B3D8-03A9-4213-BF31-55B88335C114}" type="presOf" srcId="{50CB51B5-BE48-42DD-AB77-9D171CA7185C}" destId="{BFC8CAFE-390B-4FE1-AB46-F814AE1481D6}" srcOrd="0" destOrd="0" presId="urn:microsoft.com/office/officeart/2005/8/layout/orgChart1"/>
    <dgm:cxn modelId="{D2B2EFD9-627C-4325-B341-ED0BF17FAEFE}" srcId="{1C1F76ED-2529-4CFD-BDEF-7755BDE3D5F9}" destId="{B3EC427C-2669-47F2-A134-D4D741AE91A4}" srcOrd="1" destOrd="0" parTransId="{C9BC32CE-9F24-40D5-8B57-D72C02F51484}" sibTransId="{39B8324D-D9D1-4F7D-88F5-D7ED13CD91F4}"/>
    <dgm:cxn modelId="{B3863EDC-D28A-4505-AA19-B755F472E7E2}" type="presOf" srcId="{A95FA1E9-969E-44DC-BE62-E20E82AC52E7}" destId="{2E1F834E-EC16-4BA3-A4DF-2E3A89CCE3A3}" srcOrd="1" destOrd="0" presId="urn:microsoft.com/office/officeart/2005/8/layout/orgChart1"/>
    <dgm:cxn modelId="{61D236DF-4A2C-49C8-976C-CF35E99595B1}" type="presOf" srcId="{C0C1105A-8034-438D-A88E-B944BB232336}" destId="{4EACA0D7-0964-4DEA-8748-C6490B9124C3}" srcOrd="1" destOrd="0" presId="urn:microsoft.com/office/officeart/2005/8/layout/orgChart1"/>
    <dgm:cxn modelId="{30AEA0E0-7D80-4107-A873-4F47B0B100F1}" type="presOf" srcId="{095CB3EB-B07F-4669-8DF9-8E35C5860E41}" destId="{99B7E569-677A-445F-80D0-2B9F163D9241}" srcOrd="1" destOrd="0" presId="urn:microsoft.com/office/officeart/2005/8/layout/orgChart1"/>
    <dgm:cxn modelId="{A6E132E4-7C4A-4B87-AF4F-1DDD92F697EB}" srcId="{579E3BF6-C5CA-4E29-AD64-572CF2CDEC4F}" destId="{E18F1990-0D0C-4F1C-826A-A9D73F43B267}" srcOrd="1" destOrd="0" parTransId="{FAD5FDFE-D22D-4885-8840-DF0B3353178E}" sibTransId="{D84F5A45-F90B-4D05-9039-9383AAE296B0}"/>
    <dgm:cxn modelId="{00F4AFE4-E75D-4639-B5DD-08EFE7B13732}" srcId="{35AAC33D-36BF-4FAA-9F6C-440A055467F1}" destId="{C0C1105A-8034-438D-A88E-B944BB232336}" srcOrd="0" destOrd="0" parTransId="{E71F8C23-8128-4B1E-A0C1-DFBF5FB20DF0}" sibTransId="{3291C225-39CD-4410-B664-8856870A2A79}"/>
    <dgm:cxn modelId="{F13EAEE9-5626-4502-A00C-B7E82BB94D8C}" type="presOf" srcId="{69D8FA67-5CA6-4CB2-A6FE-E46975C2B1B5}" destId="{6F84BBBA-A1C1-4A93-91AD-51336CC6AAC7}" srcOrd="1" destOrd="0" presId="urn:microsoft.com/office/officeart/2005/8/layout/orgChart1"/>
    <dgm:cxn modelId="{0D07BCE9-5C7B-490F-82CA-F93B3036B178}" type="presOf" srcId="{B09E949E-ACC3-4CDE-99DD-BC7738056157}" destId="{81E04099-6B73-4564-8219-4E87F93B2F16}" srcOrd="0" destOrd="0" presId="urn:microsoft.com/office/officeart/2005/8/layout/orgChart1"/>
    <dgm:cxn modelId="{EF6D39EA-653E-467B-AD0F-1A886F06695F}" type="presOf" srcId="{68FCA1CE-936E-45BC-89E0-BA57E7070EFD}" destId="{B8B5F08D-1C8A-4FAB-826E-03EEC14F9946}" srcOrd="0" destOrd="0" presId="urn:microsoft.com/office/officeart/2005/8/layout/orgChart1"/>
    <dgm:cxn modelId="{DCE880EB-AE51-4763-8157-BBE4E157C4FA}" type="presOf" srcId="{5978EECD-DB9A-4C83-B727-0FBAB8A404D3}" destId="{D83F601B-5374-4185-89BB-8C32445D196E}" srcOrd="0" destOrd="0" presId="urn:microsoft.com/office/officeart/2005/8/layout/orgChart1"/>
    <dgm:cxn modelId="{75DB58F3-55AA-424E-8974-5738C4DBB37E}" srcId="{1C1F76ED-2529-4CFD-BDEF-7755BDE3D5F9}" destId="{F07DCF39-9114-4E15-ADF0-43DAE46B952E}" srcOrd="0" destOrd="0" parTransId="{94FAD44F-751D-4B74-A8AB-CBF72390A89E}" sibTransId="{66A6B36E-E365-4A5C-B3EA-3A0DC5A4799C}"/>
    <dgm:cxn modelId="{4EB007F5-A2F6-4135-B21A-1D1ECCBBF735}" type="presOf" srcId="{C249E35D-4CDA-483F-BDCF-5A211A64C219}" destId="{9BD1A1E1-9F28-4597-85DD-FE5961027BC9}" srcOrd="1" destOrd="0" presId="urn:microsoft.com/office/officeart/2005/8/layout/orgChart1"/>
    <dgm:cxn modelId="{4C4932F6-5417-40A0-AB5E-7E67C71806D3}" srcId="{B09E949E-ACC3-4CDE-99DD-BC7738056157}" destId="{35AAC33D-36BF-4FAA-9F6C-440A055467F1}" srcOrd="5" destOrd="0" parTransId="{82903076-2BEE-4B5D-A2FF-ABA0522EBECB}" sibTransId="{7DA309B5-FA30-4F3E-8BF5-852D969517F0}"/>
    <dgm:cxn modelId="{739A66F7-394F-4C7E-8D6B-7D1DBCB55987}" type="presOf" srcId="{43AE0134-63EA-4647-89C1-32FC91F21F24}" destId="{2E717FFA-9B56-4751-8E26-1870842E3E45}" srcOrd="0" destOrd="0" presId="urn:microsoft.com/office/officeart/2005/8/layout/orgChart1"/>
    <dgm:cxn modelId="{1E7929F8-72B9-449C-9006-3A3E5CAED4E0}" srcId="{A95FA1E9-969E-44DC-BE62-E20E82AC52E7}" destId="{C249E35D-4CDA-483F-BDCF-5A211A64C219}" srcOrd="1" destOrd="0" parTransId="{EA6875D1-E3B6-4451-B5B3-358E220B2727}" sibTransId="{5F0F37E5-6131-4A5B-A8FF-E57FF136E5BE}"/>
    <dgm:cxn modelId="{30A76FF9-D314-45BE-B0E0-91103ABECF99}" type="presOf" srcId="{2B92AD88-5FE4-4E1B-AFC6-5B97A2B8080E}" destId="{BD86361A-3652-4A6A-A8E8-3EE3967320B4}" srcOrd="0" destOrd="0" presId="urn:microsoft.com/office/officeart/2005/8/layout/orgChart1"/>
    <dgm:cxn modelId="{374E5EFA-5D97-4F0C-ABA5-E0CE79802A5F}" type="presOf" srcId="{9A2779B6-416E-4331-8376-B5357DB750AD}" destId="{CC40EDCC-BBCE-42F2-B1F8-BB796DC931DE}" srcOrd="0" destOrd="0" presId="urn:microsoft.com/office/officeart/2005/8/layout/orgChart1"/>
    <dgm:cxn modelId="{B96573FB-897B-4666-B411-CA5A2E7828DA}" type="presOf" srcId="{E18F1990-0D0C-4F1C-826A-A9D73F43B267}" destId="{BC11F7E4-4D42-4D0C-82C6-D58E7570DD12}" srcOrd="0" destOrd="0" presId="urn:microsoft.com/office/officeart/2005/8/layout/orgChart1"/>
    <dgm:cxn modelId="{010DB7FD-FDC9-4EC9-9EE8-6716BA988E39}" type="presOf" srcId="{0D918E56-3347-4013-A3CB-5C04218F87FB}" destId="{E5A4ABB8-3342-4790-81FD-5B1640216244}" srcOrd="0" destOrd="0" presId="urn:microsoft.com/office/officeart/2005/8/layout/orgChart1"/>
    <dgm:cxn modelId="{8398B80A-041F-453B-9371-91F2F8DB05DB}" type="presParOf" srcId="{7D4FD1C3-516F-4ADE-83D1-DC8F6EAE28DE}" destId="{05D36680-4252-473C-80AD-7D164115D075}" srcOrd="0" destOrd="0" presId="urn:microsoft.com/office/officeart/2005/8/layout/orgChart1"/>
    <dgm:cxn modelId="{519682DE-8D62-4609-B7FA-B1B02796E06E}" type="presParOf" srcId="{05D36680-4252-473C-80AD-7D164115D075}" destId="{CE9AD0D6-8A50-46FF-A2DD-2F978A356D42}" srcOrd="0" destOrd="0" presId="urn:microsoft.com/office/officeart/2005/8/layout/orgChart1"/>
    <dgm:cxn modelId="{0BC002F8-FE59-46EC-9938-6E93613AE120}" type="presParOf" srcId="{CE9AD0D6-8A50-46FF-A2DD-2F978A356D42}" destId="{81E04099-6B73-4564-8219-4E87F93B2F16}" srcOrd="0" destOrd="0" presId="urn:microsoft.com/office/officeart/2005/8/layout/orgChart1"/>
    <dgm:cxn modelId="{7E34D00A-004E-4847-B6C5-97CAC519041F}" type="presParOf" srcId="{CE9AD0D6-8A50-46FF-A2DD-2F978A356D42}" destId="{100CA152-3EA9-42AE-B3CF-D67B061AF8D1}" srcOrd="1" destOrd="0" presId="urn:microsoft.com/office/officeart/2005/8/layout/orgChart1"/>
    <dgm:cxn modelId="{F32A20BD-623B-4371-8B53-78F13D4D06AF}" type="presParOf" srcId="{05D36680-4252-473C-80AD-7D164115D075}" destId="{1E2DB051-C129-4EBA-8F9D-02470D992D84}" srcOrd="1" destOrd="0" presId="urn:microsoft.com/office/officeart/2005/8/layout/orgChart1"/>
    <dgm:cxn modelId="{945BC563-F900-4F14-9330-80ABDE4EDC33}" type="presParOf" srcId="{1E2DB051-C129-4EBA-8F9D-02470D992D84}" destId="{38E82B9A-12F8-4EF8-92CB-1EFF79E45D4D}" srcOrd="0" destOrd="0" presId="urn:microsoft.com/office/officeart/2005/8/layout/orgChart1"/>
    <dgm:cxn modelId="{57AFD0D1-6F94-4801-AC65-F52665FDF22B}" type="presParOf" srcId="{1E2DB051-C129-4EBA-8F9D-02470D992D84}" destId="{09338796-4245-4089-BA63-7AC4ED2CBDF5}" srcOrd="1" destOrd="0" presId="urn:microsoft.com/office/officeart/2005/8/layout/orgChart1"/>
    <dgm:cxn modelId="{5C32C941-BA52-4F78-B0DF-709962859674}" type="presParOf" srcId="{09338796-4245-4089-BA63-7AC4ED2CBDF5}" destId="{EB15797B-F561-49E3-8E1C-0FF548E39CB2}" srcOrd="0" destOrd="0" presId="urn:microsoft.com/office/officeart/2005/8/layout/orgChart1"/>
    <dgm:cxn modelId="{51959606-152D-4AB5-AB9D-72F2A9EA40FE}" type="presParOf" srcId="{EB15797B-F561-49E3-8E1C-0FF548E39CB2}" destId="{F8B23B44-9850-4011-A153-7B5DA367608D}" srcOrd="0" destOrd="0" presId="urn:microsoft.com/office/officeart/2005/8/layout/orgChart1"/>
    <dgm:cxn modelId="{2FA6CE1D-2A32-4145-B635-9AE3FA72A945}" type="presParOf" srcId="{EB15797B-F561-49E3-8E1C-0FF548E39CB2}" destId="{2E1F834E-EC16-4BA3-A4DF-2E3A89CCE3A3}" srcOrd="1" destOrd="0" presId="urn:microsoft.com/office/officeart/2005/8/layout/orgChart1"/>
    <dgm:cxn modelId="{7C39D345-148A-4510-857A-3781C0A2E35F}" type="presParOf" srcId="{09338796-4245-4089-BA63-7AC4ED2CBDF5}" destId="{B0BFB599-F490-4A33-B9F6-C9C2205503A5}" srcOrd="1" destOrd="0" presId="urn:microsoft.com/office/officeart/2005/8/layout/orgChart1"/>
    <dgm:cxn modelId="{EA6D840A-514E-4BCF-A77F-9C963891FB8B}" type="presParOf" srcId="{B0BFB599-F490-4A33-B9F6-C9C2205503A5}" destId="{AF527EDA-25DC-496E-ABA3-BFBAA0E44626}" srcOrd="0" destOrd="0" presId="urn:microsoft.com/office/officeart/2005/8/layout/orgChart1"/>
    <dgm:cxn modelId="{78617A26-7438-4DCB-8A4E-A77473D891A8}" type="presParOf" srcId="{B0BFB599-F490-4A33-B9F6-C9C2205503A5}" destId="{AB517D0C-52DA-4B07-BC29-034ED622E79D}" srcOrd="1" destOrd="0" presId="urn:microsoft.com/office/officeart/2005/8/layout/orgChart1"/>
    <dgm:cxn modelId="{D5BD972A-4951-45AA-B365-B3889C49CB9A}" type="presParOf" srcId="{AB517D0C-52DA-4B07-BC29-034ED622E79D}" destId="{FD5BDD3E-9A91-4616-BC06-C1693B767AD6}" srcOrd="0" destOrd="0" presId="urn:microsoft.com/office/officeart/2005/8/layout/orgChart1"/>
    <dgm:cxn modelId="{684AB6A3-5AEF-4F5D-9030-8B706C73E532}" type="presParOf" srcId="{FD5BDD3E-9A91-4616-BC06-C1693B767AD6}" destId="{9EE926BE-C6BF-45FA-9AE2-2AB92D3B21B5}" srcOrd="0" destOrd="0" presId="urn:microsoft.com/office/officeart/2005/8/layout/orgChart1"/>
    <dgm:cxn modelId="{9B164E2C-6739-4AB1-B29A-2B09A1F81FFD}" type="presParOf" srcId="{FD5BDD3E-9A91-4616-BC06-C1693B767AD6}" destId="{1A6483F0-24C7-45B9-9E8A-FC38970E4E2D}" srcOrd="1" destOrd="0" presId="urn:microsoft.com/office/officeart/2005/8/layout/orgChart1"/>
    <dgm:cxn modelId="{6FF27B01-1334-476B-A181-0F19A4FB4C35}" type="presParOf" srcId="{AB517D0C-52DA-4B07-BC29-034ED622E79D}" destId="{BC82F0A2-5A85-40C5-B62B-6477253B1F4C}" srcOrd="1" destOrd="0" presId="urn:microsoft.com/office/officeart/2005/8/layout/orgChart1"/>
    <dgm:cxn modelId="{CFD9B1D2-DFC5-4CCB-8F52-F600E5B001CA}" type="presParOf" srcId="{AB517D0C-52DA-4B07-BC29-034ED622E79D}" destId="{42C6ECFB-BBD5-4A21-B8E5-015F28F22C40}" srcOrd="2" destOrd="0" presId="urn:microsoft.com/office/officeart/2005/8/layout/orgChart1"/>
    <dgm:cxn modelId="{0C5BC899-BD91-425F-AA2B-87501244F06D}" type="presParOf" srcId="{B0BFB599-F490-4A33-B9F6-C9C2205503A5}" destId="{A6B0CDBD-EC41-486C-AB61-41899F636B71}" srcOrd="2" destOrd="0" presId="urn:microsoft.com/office/officeart/2005/8/layout/orgChart1"/>
    <dgm:cxn modelId="{4763B983-A032-4F6D-A1B6-DF55D5526BA5}" type="presParOf" srcId="{B0BFB599-F490-4A33-B9F6-C9C2205503A5}" destId="{D48F1565-6E1C-490E-969F-270D4627C816}" srcOrd="3" destOrd="0" presId="urn:microsoft.com/office/officeart/2005/8/layout/orgChart1"/>
    <dgm:cxn modelId="{8E9D1CD3-1B28-4454-8D84-85FA5A39DA81}" type="presParOf" srcId="{D48F1565-6E1C-490E-969F-270D4627C816}" destId="{6185F259-CA2E-460D-925F-A38EAB6AAF63}" srcOrd="0" destOrd="0" presId="urn:microsoft.com/office/officeart/2005/8/layout/orgChart1"/>
    <dgm:cxn modelId="{E068D9ED-B42E-4CD5-8717-EDD1E35A1A68}" type="presParOf" srcId="{6185F259-CA2E-460D-925F-A38EAB6AAF63}" destId="{BAE66A99-DB31-4F70-9FB3-15A770F56743}" srcOrd="0" destOrd="0" presId="urn:microsoft.com/office/officeart/2005/8/layout/orgChart1"/>
    <dgm:cxn modelId="{2767AEA5-64BA-46E4-83B8-E9DB774AC0CC}" type="presParOf" srcId="{6185F259-CA2E-460D-925F-A38EAB6AAF63}" destId="{9BD1A1E1-9F28-4597-85DD-FE5961027BC9}" srcOrd="1" destOrd="0" presId="urn:microsoft.com/office/officeart/2005/8/layout/orgChart1"/>
    <dgm:cxn modelId="{CD5CAEC3-49A3-4695-8646-03F1BE6A2CB3}" type="presParOf" srcId="{D48F1565-6E1C-490E-969F-270D4627C816}" destId="{8E6F0C3F-28C4-4F97-917D-7EF5BD4F56AF}" srcOrd="1" destOrd="0" presId="urn:microsoft.com/office/officeart/2005/8/layout/orgChart1"/>
    <dgm:cxn modelId="{B19A1D80-63F3-49C0-9346-7A9D7AD516D4}" type="presParOf" srcId="{D48F1565-6E1C-490E-969F-270D4627C816}" destId="{F3B24DBE-D813-4767-8715-F5AF150198EC}" srcOrd="2" destOrd="0" presId="urn:microsoft.com/office/officeart/2005/8/layout/orgChart1"/>
    <dgm:cxn modelId="{B465C1E0-900C-4A28-B2D7-F18D0B2D3CC1}" type="presParOf" srcId="{B0BFB599-F490-4A33-B9F6-C9C2205503A5}" destId="{CC40EDCC-BBCE-42F2-B1F8-BB796DC931DE}" srcOrd="4" destOrd="0" presId="urn:microsoft.com/office/officeart/2005/8/layout/orgChart1"/>
    <dgm:cxn modelId="{60152A62-2C75-439B-ACD4-AE6EAB3306E6}" type="presParOf" srcId="{B0BFB599-F490-4A33-B9F6-C9C2205503A5}" destId="{9BF20BB9-7ADC-4213-8FD2-1041CDE38B64}" srcOrd="5" destOrd="0" presId="urn:microsoft.com/office/officeart/2005/8/layout/orgChart1"/>
    <dgm:cxn modelId="{F1372114-220E-48C6-BBEA-F6D4F533C57D}" type="presParOf" srcId="{9BF20BB9-7ADC-4213-8FD2-1041CDE38B64}" destId="{ACA08259-A388-483B-AE97-A4664DF8CC66}" srcOrd="0" destOrd="0" presId="urn:microsoft.com/office/officeart/2005/8/layout/orgChart1"/>
    <dgm:cxn modelId="{CA3631FC-4F22-4B08-B21D-2FE9F7E8836B}" type="presParOf" srcId="{ACA08259-A388-483B-AE97-A4664DF8CC66}" destId="{46C2FB7B-DD6C-472A-B3DE-A3D08148A180}" srcOrd="0" destOrd="0" presId="urn:microsoft.com/office/officeart/2005/8/layout/orgChart1"/>
    <dgm:cxn modelId="{66CADC7D-C904-4B2D-9A0C-DBC1C01797D8}" type="presParOf" srcId="{ACA08259-A388-483B-AE97-A4664DF8CC66}" destId="{04002CD6-E1A6-4C59-99A0-4F23798DDBB5}" srcOrd="1" destOrd="0" presId="urn:microsoft.com/office/officeart/2005/8/layout/orgChart1"/>
    <dgm:cxn modelId="{961FA3CA-CA17-4E44-AABE-701A4A29DDBD}" type="presParOf" srcId="{9BF20BB9-7ADC-4213-8FD2-1041CDE38B64}" destId="{790E800B-C5AE-4BF3-BDDB-E342D440C839}" srcOrd="1" destOrd="0" presId="urn:microsoft.com/office/officeart/2005/8/layout/orgChart1"/>
    <dgm:cxn modelId="{40F74184-5819-453B-828D-812713ADB2C5}" type="presParOf" srcId="{9BF20BB9-7ADC-4213-8FD2-1041CDE38B64}" destId="{E080D498-F82D-43AE-AE76-D34BCEBC240A}" srcOrd="2" destOrd="0" presId="urn:microsoft.com/office/officeart/2005/8/layout/orgChart1"/>
    <dgm:cxn modelId="{1453E6AA-C228-4B70-902E-845FC54C8A02}" type="presParOf" srcId="{09338796-4245-4089-BA63-7AC4ED2CBDF5}" destId="{C125DEC9-7279-40F8-94A9-268BBA353685}" srcOrd="2" destOrd="0" presId="urn:microsoft.com/office/officeart/2005/8/layout/orgChart1"/>
    <dgm:cxn modelId="{847BFB02-1734-4C5D-8608-D0EAC69E80A6}" type="presParOf" srcId="{1E2DB051-C129-4EBA-8F9D-02470D992D84}" destId="{AD3E8BA6-D608-4149-9F95-5A6EF9360890}" srcOrd="2" destOrd="0" presId="urn:microsoft.com/office/officeart/2005/8/layout/orgChart1"/>
    <dgm:cxn modelId="{93908289-B299-44D0-B2CD-A7B08E932933}" type="presParOf" srcId="{1E2DB051-C129-4EBA-8F9D-02470D992D84}" destId="{EE4BCACE-DE64-4EE6-A234-6693BE40E587}" srcOrd="3" destOrd="0" presId="urn:microsoft.com/office/officeart/2005/8/layout/orgChart1"/>
    <dgm:cxn modelId="{3597BC97-FA4C-4420-8446-0DEBAC463F62}" type="presParOf" srcId="{EE4BCACE-DE64-4EE6-A234-6693BE40E587}" destId="{B87A5A7F-05B9-4004-AB40-A64934A7F737}" srcOrd="0" destOrd="0" presId="urn:microsoft.com/office/officeart/2005/8/layout/orgChart1"/>
    <dgm:cxn modelId="{1EBE718F-73A8-46F1-B1CE-B2427F634FD1}" type="presParOf" srcId="{B87A5A7F-05B9-4004-AB40-A64934A7F737}" destId="{EE582835-0BA9-45AA-B01F-97DEB77CC7AE}" srcOrd="0" destOrd="0" presId="urn:microsoft.com/office/officeart/2005/8/layout/orgChart1"/>
    <dgm:cxn modelId="{8B721A5F-ADF7-44AC-B916-D5DC4E29D2B8}" type="presParOf" srcId="{B87A5A7F-05B9-4004-AB40-A64934A7F737}" destId="{F51EB45D-8412-4443-BA75-7358DC60092E}" srcOrd="1" destOrd="0" presId="urn:microsoft.com/office/officeart/2005/8/layout/orgChart1"/>
    <dgm:cxn modelId="{CAC47F8E-F865-4437-99D1-064D8FDB8C4F}" type="presParOf" srcId="{EE4BCACE-DE64-4EE6-A234-6693BE40E587}" destId="{936472C8-4364-45DD-8EFB-B1C2874FAE92}" srcOrd="1" destOrd="0" presId="urn:microsoft.com/office/officeart/2005/8/layout/orgChart1"/>
    <dgm:cxn modelId="{D5F698EE-7445-419A-86B4-E6CB06216D0E}" type="presParOf" srcId="{936472C8-4364-45DD-8EFB-B1C2874FAE92}" destId="{97A6E1EB-2C34-4736-811C-86A795D9780D}" srcOrd="0" destOrd="0" presId="urn:microsoft.com/office/officeart/2005/8/layout/orgChart1"/>
    <dgm:cxn modelId="{F20AE129-0C93-4857-A980-54B0AF8C89F8}" type="presParOf" srcId="{936472C8-4364-45DD-8EFB-B1C2874FAE92}" destId="{B5CEEA6E-0FC3-4178-8197-853CB318CED9}" srcOrd="1" destOrd="0" presId="urn:microsoft.com/office/officeart/2005/8/layout/orgChart1"/>
    <dgm:cxn modelId="{2301B5EF-A56D-4F36-9347-D5A7A2278FC5}" type="presParOf" srcId="{B5CEEA6E-0FC3-4178-8197-853CB318CED9}" destId="{AF9118B5-FF88-41AA-9E06-3CA3C3D9C669}" srcOrd="0" destOrd="0" presId="urn:microsoft.com/office/officeart/2005/8/layout/orgChart1"/>
    <dgm:cxn modelId="{B54DF30B-D760-44E3-8986-D0D0DD3D1364}" type="presParOf" srcId="{AF9118B5-FF88-41AA-9E06-3CA3C3D9C669}" destId="{06A56923-5D9B-497D-8DE5-1B186560E0EE}" srcOrd="0" destOrd="0" presId="urn:microsoft.com/office/officeart/2005/8/layout/orgChart1"/>
    <dgm:cxn modelId="{1AFD307A-15A8-4A42-B1D0-54B9008B5BB6}" type="presParOf" srcId="{AF9118B5-FF88-41AA-9E06-3CA3C3D9C669}" destId="{DFC0AE0F-E5EC-4040-A7AA-092F914BA382}" srcOrd="1" destOrd="0" presId="urn:microsoft.com/office/officeart/2005/8/layout/orgChart1"/>
    <dgm:cxn modelId="{2CC90EDB-AEB7-46F5-9B89-3B996210FF57}" type="presParOf" srcId="{B5CEEA6E-0FC3-4178-8197-853CB318CED9}" destId="{D2918DC8-515C-4A09-A266-CEA7F7758471}" srcOrd="1" destOrd="0" presId="urn:microsoft.com/office/officeart/2005/8/layout/orgChart1"/>
    <dgm:cxn modelId="{234B760A-7584-42FD-8B06-FBA32FE5EA82}" type="presParOf" srcId="{B5CEEA6E-0FC3-4178-8197-853CB318CED9}" destId="{A3156668-6B67-456B-8A79-224D461F9AFD}" srcOrd="2" destOrd="0" presId="urn:microsoft.com/office/officeart/2005/8/layout/orgChart1"/>
    <dgm:cxn modelId="{D3F6D11D-C72A-47A4-B89C-D490D0A7B046}" type="presParOf" srcId="{936472C8-4364-45DD-8EFB-B1C2874FAE92}" destId="{3336CC60-E90E-4F52-8665-4235297B4F9A}" srcOrd="2" destOrd="0" presId="urn:microsoft.com/office/officeart/2005/8/layout/orgChart1"/>
    <dgm:cxn modelId="{F5BB80F7-31E4-4EB6-912F-15105F03EF1D}" type="presParOf" srcId="{936472C8-4364-45DD-8EFB-B1C2874FAE92}" destId="{739496CE-6C15-44F1-AFA7-BEB239D20238}" srcOrd="3" destOrd="0" presId="urn:microsoft.com/office/officeart/2005/8/layout/orgChart1"/>
    <dgm:cxn modelId="{49256DDD-AF94-4F85-B561-7089220F0056}" type="presParOf" srcId="{739496CE-6C15-44F1-AFA7-BEB239D20238}" destId="{9735CFE7-BCE2-4736-BEB2-82D7E88E69C3}" srcOrd="0" destOrd="0" presId="urn:microsoft.com/office/officeart/2005/8/layout/orgChart1"/>
    <dgm:cxn modelId="{6727F66F-D2C3-462D-800F-E0B35F5FD859}" type="presParOf" srcId="{9735CFE7-BCE2-4736-BEB2-82D7E88E69C3}" destId="{398D3F15-CEDE-4B15-B8FB-1C190DEBD76D}" srcOrd="0" destOrd="0" presId="urn:microsoft.com/office/officeart/2005/8/layout/orgChart1"/>
    <dgm:cxn modelId="{8F2A8021-4EBA-4884-BE99-3D31B8656C04}" type="presParOf" srcId="{9735CFE7-BCE2-4736-BEB2-82D7E88E69C3}" destId="{5BDACF7D-7194-4890-AC48-541E94A3E358}" srcOrd="1" destOrd="0" presId="urn:microsoft.com/office/officeart/2005/8/layout/orgChart1"/>
    <dgm:cxn modelId="{A9E92D3E-360B-438B-BFB1-613895227CE3}" type="presParOf" srcId="{739496CE-6C15-44F1-AFA7-BEB239D20238}" destId="{DD3B4471-AA36-473B-85B5-62E2101712F5}" srcOrd="1" destOrd="0" presId="urn:microsoft.com/office/officeart/2005/8/layout/orgChart1"/>
    <dgm:cxn modelId="{DDDBC0E7-9E4E-45CF-BF8B-6F02D7E700E0}" type="presParOf" srcId="{739496CE-6C15-44F1-AFA7-BEB239D20238}" destId="{8C09273E-5798-42A8-8ACA-349E348BE651}" srcOrd="2" destOrd="0" presId="urn:microsoft.com/office/officeart/2005/8/layout/orgChart1"/>
    <dgm:cxn modelId="{2C5F9409-0C4C-4171-8EA5-1C422B21C0ED}" type="presParOf" srcId="{EE4BCACE-DE64-4EE6-A234-6693BE40E587}" destId="{6C1CB57A-56A3-4B7E-92CD-41322A9AADC2}" srcOrd="2" destOrd="0" presId="urn:microsoft.com/office/officeart/2005/8/layout/orgChart1"/>
    <dgm:cxn modelId="{626026CF-A168-44D1-BEBA-A6CA4DD07C77}" type="presParOf" srcId="{1E2DB051-C129-4EBA-8F9D-02470D992D84}" destId="{BFC8CAFE-390B-4FE1-AB46-F814AE1481D6}" srcOrd="4" destOrd="0" presId="urn:microsoft.com/office/officeart/2005/8/layout/orgChart1"/>
    <dgm:cxn modelId="{D0133023-5E00-4552-994D-1B359CEB900D}" type="presParOf" srcId="{1E2DB051-C129-4EBA-8F9D-02470D992D84}" destId="{E62F56D9-E298-4ED6-8B61-C005AC4F9DA2}" srcOrd="5" destOrd="0" presId="urn:microsoft.com/office/officeart/2005/8/layout/orgChart1"/>
    <dgm:cxn modelId="{BC4926F3-548C-4984-BE25-576FA89A4E6E}" type="presParOf" srcId="{E62F56D9-E298-4ED6-8B61-C005AC4F9DA2}" destId="{67B4DC4B-629D-48A7-B3C1-0508EEC5CE23}" srcOrd="0" destOrd="0" presId="urn:microsoft.com/office/officeart/2005/8/layout/orgChart1"/>
    <dgm:cxn modelId="{4CF6E882-4005-4D13-85AE-A0AFEB00775B}" type="presParOf" srcId="{67B4DC4B-629D-48A7-B3C1-0508EEC5CE23}" destId="{A7219370-4214-4484-8023-A91C5F541CC7}" srcOrd="0" destOrd="0" presId="urn:microsoft.com/office/officeart/2005/8/layout/orgChart1"/>
    <dgm:cxn modelId="{EA995357-A54B-4AA0-9074-2636CEEC342E}" type="presParOf" srcId="{67B4DC4B-629D-48A7-B3C1-0508EEC5CE23}" destId="{99B7E569-677A-445F-80D0-2B9F163D9241}" srcOrd="1" destOrd="0" presId="urn:microsoft.com/office/officeart/2005/8/layout/orgChart1"/>
    <dgm:cxn modelId="{18CC3A79-F6CE-4BB1-89CC-750A0D8CCFAE}" type="presParOf" srcId="{E62F56D9-E298-4ED6-8B61-C005AC4F9DA2}" destId="{FF2A2760-C06E-4810-B326-9E4FFD358090}" srcOrd="1" destOrd="0" presId="urn:microsoft.com/office/officeart/2005/8/layout/orgChart1"/>
    <dgm:cxn modelId="{3149AF7E-8F5A-42D8-9DBC-D0AEA7C5A286}" type="presParOf" srcId="{FF2A2760-C06E-4810-B326-9E4FFD358090}" destId="{FB6F4EB4-A87F-48B9-A8F3-D907638F2FFD}" srcOrd="0" destOrd="0" presId="urn:microsoft.com/office/officeart/2005/8/layout/orgChart1"/>
    <dgm:cxn modelId="{CC5940C6-60FB-45BD-AE4D-B783A8FB966A}" type="presParOf" srcId="{FF2A2760-C06E-4810-B326-9E4FFD358090}" destId="{E2DEEA0C-9AFF-491B-BADA-7F951004489C}" srcOrd="1" destOrd="0" presId="urn:microsoft.com/office/officeart/2005/8/layout/orgChart1"/>
    <dgm:cxn modelId="{051F16B6-4ED6-48E2-8342-A481D90C9B6D}" type="presParOf" srcId="{E2DEEA0C-9AFF-491B-BADA-7F951004489C}" destId="{9C93D978-0F68-4878-B421-D2C53802542F}" srcOrd="0" destOrd="0" presId="urn:microsoft.com/office/officeart/2005/8/layout/orgChart1"/>
    <dgm:cxn modelId="{85454B41-BD4A-4445-A326-C1698EA36FFB}" type="presParOf" srcId="{9C93D978-0F68-4878-B421-D2C53802542F}" destId="{D1C2511C-3078-4489-88AF-E8A825171F3F}" srcOrd="0" destOrd="0" presId="urn:microsoft.com/office/officeart/2005/8/layout/orgChart1"/>
    <dgm:cxn modelId="{EED1C934-1AED-4F12-987D-07C72431436D}" type="presParOf" srcId="{9C93D978-0F68-4878-B421-D2C53802542F}" destId="{A3BB0E47-DF7A-4D91-B589-81311D748717}" srcOrd="1" destOrd="0" presId="urn:microsoft.com/office/officeart/2005/8/layout/orgChart1"/>
    <dgm:cxn modelId="{01C0AEF4-7D91-4568-AE69-1B4D3C87C431}" type="presParOf" srcId="{E2DEEA0C-9AFF-491B-BADA-7F951004489C}" destId="{3B19DD3E-25DC-43BE-9115-D5A1D4346345}" srcOrd="1" destOrd="0" presId="urn:microsoft.com/office/officeart/2005/8/layout/orgChart1"/>
    <dgm:cxn modelId="{3E132E3E-276A-4553-993A-7CBFE925F7E7}" type="presParOf" srcId="{E2DEEA0C-9AFF-491B-BADA-7F951004489C}" destId="{CECEC02B-03CA-49BF-8BD6-15118F552B31}" srcOrd="2" destOrd="0" presId="urn:microsoft.com/office/officeart/2005/8/layout/orgChart1"/>
    <dgm:cxn modelId="{08BFC4F6-593B-4164-8938-9AB60CE3ACAF}" type="presParOf" srcId="{FF2A2760-C06E-4810-B326-9E4FFD358090}" destId="{E5A4ABB8-3342-4790-81FD-5B1640216244}" srcOrd="2" destOrd="0" presId="urn:microsoft.com/office/officeart/2005/8/layout/orgChart1"/>
    <dgm:cxn modelId="{C2363BF2-06E8-40D9-A204-E1232FB667B0}" type="presParOf" srcId="{FF2A2760-C06E-4810-B326-9E4FFD358090}" destId="{FEEEF938-CACB-4BA8-9BFE-3A66242E0AD4}" srcOrd="3" destOrd="0" presId="urn:microsoft.com/office/officeart/2005/8/layout/orgChart1"/>
    <dgm:cxn modelId="{8266270F-CCD8-4EC7-96A0-64F380404415}" type="presParOf" srcId="{FEEEF938-CACB-4BA8-9BFE-3A66242E0AD4}" destId="{849249A8-7E39-43F1-91B0-74D51A3C690D}" srcOrd="0" destOrd="0" presId="urn:microsoft.com/office/officeart/2005/8/layout/orgChart1"/>
    <dgm:cxn modelId="{CBE1FE23-7FC8-45B9-9C21-57A3110D4FC7}" type="presParOf" srcId="{849249A8-7E39-43F1-91B0-74D51A3C690D}" destId="{B89BBF91-0152-4B0F-B3AE-70270BB90475}" srcOrd="0" destOrd="0" presId="urn:microsoft.com/office/officeart/2005/8/layout/orgChart1"/>
    <dgm:cxn modelId="{BE25B044-6FA7-45C3-86E5-00F870683C70}" type="presParOf" srcId="{849249A8-7E39-43F1-91B0-74D51A3C690D}" destId="{89906E1D-B492-42E7-BBA7-445191875104}" srcOrd="1" destOrd="0" presId="urn:microsoft.com/office/officeart/2005/8/layout/orgChart1"/>
    <dgm:cxn modelId="{AEF8F384-C1C0-4392-BC5F-94E571706663}" type="presParOf" srcId="{FEEEF938-CACB-4BA8-9BFE-3A66242E0AD4}" destId="{01974E51-2D5D-49D5-930C-51E65E3C390B}" srcOrd="1" destOrd="0" presId="urn:microsoft.com/office/officeart/2005/8/layout/orgChart1"/>
    <dgm:cxn modelId="{62AC023E-73EF-4CC5-BE7E-1C301B2F3946}" type="presParOf" srcId="{FEEEF938-CACB-4BA8-9BFE-3A66242E0AD4}" destId="{D6269943-EF47-4B15-B57B-F0D867036540}" srcOrd="2" destOrd="0" presId="urn:microsoft.com/office/officeart/2005/8/layout/orgChart1"/>
    <dgm:cxn modelId="{D8B13A80-2735-4CF5-B1E3-F60760FFCB97}" type="presParOf" srcId="{FF2A2760-C06E-4810-B326-9E4FFD358090}" destId="{D83F601B-5374-4185-89BB-8C32445D196E}" srcOrd="4" destOrd="0" presId="urn:microsoft.com/office/officeart/2005/8/layout/orgChart1"/>
    <dgm:cxn modelId="{45C114CD-3706-4693-9596-D6DD631AD7A9}" type="presParOf" srcId="{FF2A2760-C06E-4810-B326-9E4FFD358090}" destId="{2E5E15EE-5959-486A-AC70-B02A174DFC2D}" srcOrd="5" destOrd="0" presId="urn:microsoft.com/office/officeart/2005/8/layout/orgChart1"/>
    <dgm:cxn modelId="{7E257B71-DB08-49B6-AF24-7828B34EADDA}" type="presParOf" srcId="{2E5E15EE-5959-486A-AC70-B02A174DFC2D}" destId="{B8F14D48-61C9-44DA-9B03-0D290E0A79C1}" srcOrd="0" destOrd="0" presId="urn:microsoft.com/office/officeart/2005/8/layout/orgChart1"/>
    <dgm:cxn modelId="{E3BECB05-7FAC-4B7D-951B-A3FA56A8C819}" type="presParOf" srcId="{B8F14D48-61C9-44DA-9B03-0D290E0A79C1}" destId="{3DAF23B8-05DD-46B2-A7C6-1ADEB2E1883A}" srcOrd="0" destOrd="0" presId="urn:microsoft.com/office/officeart/2005/8/layout/orgChart1"/>
    <dgm:cxn modelId="{0977B3B4-15E0-41EA-81F8-B9A9F78EDFDC}" type="presParOf" srcId="{B8F14D48-61C9-44DA-9B03-0D290E0A79C1}" destId="{721F0978-97CE-4DC1-A339-3A5F6317C56F}" srcOrd="1" destOrd="0" presId="urn:microsoft.com/office/officeart/2005/8/layout/orgChart1"/>
    <dgm:cxn modelId="{A42D95C8-B9E8-4A82-8391-AB87F43724F8}" type="presParOf" srcId="{2E5E15EE-5959-486A-AC70-B02A174DFC2D}" destId="{BA28EE0D-2FB7-480B-85A6-AF978490F95A}" srcOrd="1" destOrd="0" presId="urn:microsoft.com/office/officeart/2005/8/layout/orgChart1"/>
    <dgm:cxn modelId="{04D17AA5-6F04-402A-91BE-F152710E7E90}" type="presParOf" srcId="{2E5E15EE-5959-486A-AC70-B02A174DFC2D}" destId="{19C1D5E3-3C18-407C-9950-838C9CA79C78}" srcOrd="2" destOrd="0" presId="urn:microsoft.com/office/officeart/2005/8/layout/orgChart1"/>
    <dgm:cxn modelId="{2ADA933B-853A-4B62-97E0-A12D4FEFFE18}" type="presParOf" srcId="{E62F56D9-E298-4ED6-8B61-C005AC4F9DA2}" destId="{96D8645D-E39D-4C38-93D7-5CE69D802A45}" srcOrd="2" destOrd="0" presId="urn:microsoft.com/office/officeart/2005/8/layout/orgChart1"/>
    <dgm:cxn modelId="{753C9B09-8CB1-4281-8A1E-54750DCDF2B1}" type="presParOf" srcId="{1E2DB051-C129-4EBA-8F9D-02470D992D84}" destId="{7C906444-7B69-4737-A26B-9E0C02724842}" srcOrd="6" destOrd="0" presId="urn:microsoft.com/office/officeart/2005/8/layout/orgChart1"/>
    <dgm:cxn modelId="{E985A49C-A21D-4B69-AC13-56D54A61A7CD}" type="presParOf" srcId="{1E2DB051-C129-4EBA-8F9D-02470D992D84}" destId="{2D2E082D-FA51-4061-9720-F587B6AE2FC9}" srcOrd="7" destOrd="0" presId="urn:microsoft.com/office/officeart/2005/8/layout/orgChart1"/>
    <dgm:cxn modelId="{EAB75D92-FC18-4E1C-A05D-F258905A2D04}" type="presParOf" srcId="{2D2E082D-FA51-4061-9720-F587B6AE2FC9}" destId="{E4BBCADC-CB69-4354-B1D3-CA3F37F25F73}" srcOrd="0" destOrd="0" presId="urn:microsoft.com/office/officeart/2005/8/layout/orgChart1"/>
    <dgm:cxn modelId="{296AA985-28CB-4EDA-AD3A-31F79B7FF0BF}" type="presParOf" srcId="{E4BBCADC-CB69-4354-B1D3-CA3F37F25F73}" destId="{B1739A06-0AA9-4A73-BF1D-A1EA7B3DD2F5}" srcOrd="0" destOrd="0" presId="urn:microsoft.com/office/officeart/2005/8/layout/orgChart1"/>
    <dgm:cxn modelId="{EE7F6E9E-D205-413D-B696-7A512DB728AA}" type="presParOf" srcId="{E4BBCADC-CB69-4354-B1D3-CA3F37F25F73}" destId="{C7ECC6F0-B8D0-4B50-8AED-3E714BF52D74}" srcOrd="1" destOrd="0" presId="urn:microsoft.com/office/officeart/2005/8/layout/orgChart1"/>
    <dgm:cxn modelId="{B834ECD9-0A02-4068-B1A4-409B089445DA}" type="presParOf" srcId="{2D2E082D-FA51-4061-9720-F587B6AE2FC9}" destId="{582CE257-C5AE-4532-9CA3-C21272518400}" srcOrd="1" destOrd="0" presId="urn:microsoft.com/office/officeart/2005/8/layout/orgChart1"/>
    <dgm:cxn modelId="{485269E7-8959-4942-83E0-FE3C67594337}" type="presParOf" srcId="{582CE257-C5AE-4532-9CA3-C21272518400}" destId="{D26D267F-F9A7-42C5-A948-E42B6E054BBA}" srcOrd="0" destOrd="0" presId="urn:microsoft.com/office/officeart/2005/8/layout/orgChart1"/>
    <dgm:cxn modelId="{B18B48CD-9A4C-4CE1-8B2E-0D6F59C409B7}" type="presParOf" srcId="{582CE257-C5AE-4532-9CA3-C21272518400}" destId="{D4E17ECB-DB88-4BB9-9B72-893B87B9DD3A}" srcOrd="1" destOrd="0" presId="urn:microsoft.com/office/officeart/2005/8/layout/orgChart1"/>
    <dgm:cxn modelId="{10F8C52B-A902-49BF-9CCF-89F36437B705}" type="presParOf" srcId="{D4E17ECB-DB88-4BB9-9B72-893B87B9DD3A}" destId="{7548612A-5F7C-48D5-9696-577641FAE47C}" srcOrd="0" destOrd="0" presId="urn:microsoft.com/office/officeart/2005/8/layout/orgChart1"/>
    <dgm:cxn modelId="{7DFE5E48-883D-4F63-9C20-349D799F4EDA}" type="presParOf" srcId="{7548612A-5F7C-48D5-9696-577641FAE47C}" destId="{D9259F3A-2C85-405C-BA94-BF8695C9040B}" srcOrd="0" destOrd="0" presId="urn:microsoft.com/office/officeart/2005/8/layout/orgChart1"/>
    <dgm:cxn modelId="{E2EB8EE2-1FC1-4EA1-A23E-8707D87D5CC6}" type="presParOf" srcId="{7548612A-5F7C-48D5-9696-577641FAE47C}" destId="{613A6E04-568D-4FF0-B59E-03FC0B046B16}" srcOrd="1" destOrd="0" presId="urn:microsoft.com/office/officeart/2005/8/layout/orgChart1"/>
    <dgm:cxn modelId="{74988ABC-7CDD-4ADC-BA19-2E11D5D566D7}" type="presParOf" srcId="{D4E17ECB-DB88-4BB9-9B72-893B87B9DD3A}" destId="{01D63A96-3B53-45C1-B427-F018A0567FD1}" srcOrd="1" destOrd="0" presId="urn:microsoft.com/office/officeart/2005/8/layout/orgChart1"/>
    <dgm:cxn modelId="{9BF40321-1EA0-47CB-BB8D-0D5F4925AF3D}" type="presParOf" srcId="{D4E17ECB-DB88-4BB9-9B72-893B87B9DD3A}" destId="{03088945-72A6-4785-9BA9-6E41D0DCAE1B}" srcOrd="2" destOrd="0" presId="urn:microsoft.com/office/officeart/2005/8/layout/orgChart1"/>
    <dgm:cxn modelId="{8DEC595C-96A1-4355-A4C5-97FABBDCFFBE}" type="presParOf" srcId="{582CE257-C5AE-4532-9CA3-C21272518400}" destId="{D6407128-DE05-42AA-8E60-E13BAE7B12E4}" srcOrd="2" destOrd="0" presId="urn:microsoft.com/office/officeart/2005/8/layout/orgChart1"/>
    <dgm:cxn modelId="{FB265858-93A5-43BE-9D33-C011EFD1C728}" type="presParOf" srcId="{582CE257-C5AE-4532-9CA3-C21272518400}" destId="{5D0F9AF3-7885-48B1-AA9E-5692D96DDEE9}" srcOrd="3" destOrd="0" presId="urn:microsoft.com/office/officeart/2005/8/layout/orgChart1"/>
    <dgm:cxn modelId="{7B888BF1-E0BD-4635-A153-E48306EEA598}" type="presParOf" srcId="{5D0F9AF3-7885-48B1-AA9E-5692D96DDEE9}" destId="{F91ACB96-21B6-4999-B11C-9D783A181969}" srcOrd="0" destOrd="0" presId="urn:microsoft.com/office/officeart/2005/8/layout/orgChart1"/>
    <dgm:cxn modelId="{8826F108-62F6-4B3A-90F5-AE4082252D79}" type="presParOf" srcId="{F91ACB96-21B6-4999-B11C-9D783A181969}" destId="{BC11F7E4-4D42-4D0C-82C6-D58E7570DD12}" srcOrd="0" destOrd="0" presId="urn:microsoft.com/office/officeart/2005/8/layout/orgChart1"/>
    <dgm:cxn modelId="{5EDCAEBC-ABA2-478C-B3BB-70747255F60B}" type="presParOf" srcId="{F91ACB96-21B6-4999-B11C-9D783A181969}" destId="{DBA08015-B1E1-48F3-AB20-5F6DB24FBE7B}" srcOrd="1" destOrd="0" presId="urn:microsoft.com/office/officeart/2005/8/layout/orgChart1"/>
    <dgm:cxn modelId="{0D7E957E-16B0-4925-A0BE-1D41F198EBE1}" type="presParOf" srcId="{5D0F9AF3-7885-48B1-AA9E-5692D96DDEE9}" destId="{27670AA4-8514-4376-8448-63B9D4FD4D5E}" srcOrd="1" destOrd="0" presId="urn:microsoft.com/office/officeart/2005/8/layout/orgChart1"/>
    <dgm:cxn modelId="{1BBB8230-324C-4A0B-A376-C9B29D41C219}" type="presParOf" srcId="{5D0F9AF3-7885-48B1-AA9E-5692D96DDEE9}" destId="{50CCD7B6-4E77-410C-AE00-DFD7613F05E7}" srcOrd="2" destOrd="0" presId="urn:microsoft.com/office/officeart/2005/8/layout/orgChart1"/>
    <dgm:cxn modelId="{158A34E0-B4F0-410C-9455-298C3AE24B42}" type="presParOf" srcId="{582CE257-C5AE-4532-9CA3-C21272518400}" destId="{BAD41476-94B8-4DE5-9F51-B882D6627A80}" srcOrd="4" destOrd="0" presId="urn:microsoft.com/office/officeart/2005/8/layout/orgChart1"/>
    <dgm:cxn modelId="{B8930C43-E9A3-4BE6-8788-F45935EB4E85}" type="presParOf" srcId="{582CE257-C5AE-4532-9CA3-C21272518400}" destId="{4558BF3A-A033-4F5A-8A8A-D7CDB672E8A7}" srcOrd="5" destOrd="0" presId="urn:microsoft.com/office/officeart/2005/8/layout/orgChart1"/>
    <dgm:cxn modelId="{B15BCB96-2EF4-4847-AB0C-4B45572B3751}" type="presParOf" srcId="{4558BF3A-A033-4F5A-8A8A-D7CDB672E8A7}" destId="{3436D729-6C70-4028-B2EF-F0625F25A165}" srcOrd="0" destOrd="0" presId="urn:microsoft.com/office/officeart/2005/8/layout/orgChart1"/>
    <dgm:cxn modelId="{EBBB7F49-8063-453C-84FF-584884390D47}" type="presParOf" srcId="{3436D729-6C70-4028-B2EF-F0625F25A165}" destId="{BD86361A-3652-4A6A-A8E8-3EE3967320B4}" srcOrd="0" destOrd="0" presId="urn:microsoft.com/office/officeart/2005/8/layout/orgChart1"/>
    <dgm:cxn modelId="{1F9B95EE-6C2D-40BA-93E2-BBB590FCBE71}" type="presParOf" srcId="{3436D729-6C70-4028-B2EF-F0625F25A165}" destId="{707B861E-C338-4BB8-B574-B16F90215F00}" srcOrd="1" destOrd="0" presId="urn:microsoft.com/office/officeart/2005/8/layout/orgChart1"/>
    <dgm:cxn modelId="{2AF5F427-5808-4D1F-BD0F-56B9A46AD3EB}" type="presParOf" srcId="{4558BF3A-A033-4F5A-8A8A-D7CDB672E8A7}" destId="{34115741-912D-42BF-AA37-EDE37F9A3996}" srcOrd="1" destOrd="0" presId="urn:microsoft.com/office/officeart/2005/8/layout/orgChart1"/>
    <dgm:cxn modelId="{4E066C92-8A75-4066-AA77-2B5A0B5CB57B}" type="presParOf" srcId="{4558BF3A-A033-4F5A-8A8A-D7CDB672E8A7}" destId="{2D84AFC0-3A26-4CA9-B354-FB6007D03FA0}" srcOrd="2" destOrd="0" presId="urn:microsoft.com/office/officeart/2005/8/layout/orgChart1"/>
    <dgm:cxn modelId="{F4F32A7A-89DA-45F0-B046-2CD162B82691}" type="presParOf" srcId="{2D2E082D-FA51-4061-9720-F587B6AE2FC9}" destId="{30596F8A-8DEA-4126-A1CB-84F17A6E8D78}" srcOrd="2" destOrd="0" presId="urn:microsoft.com/office/officeart/2005/8/layout/orgChart1"/>
    <dgm:cxn modelId="{697B19A8-6D09-4E40-939C-07DD8EF8D152}" type="presParOf" srcId="{1E2DB051-C129-4EBA-8F9D-02470D992D84}" destId="{B8B5F08D-1C8A-4FAB-826E-03EEC14F9946}" srcOrd="8" destOrd="0" presId="urn:microsoft.com/office/officeart/2005/8/layout/orgChart1"/>
    <dgm:cxn modelId="{8C1B1A58-E98E-4C0D-B3E0-FC4FD22D025A}" type="presParOf" srcId="{1E2DB051-C129-4EBA-8F9D-02470D992D84}" destId="{B9AC2775-B4D0-4F92-AEDC-381486762B3E}" srcOrd="9" destOrd="0" presId="urn:microsoft.com/office/officeart/2005/8/layout/orgChart1"/>
    <dgm:cxn modelId="{54D3672F-7ADB-43E6-B309-ED9AB6D8CD09}" type="presParOf" srcId="{B9AC2775-B4D0-4F92-AEDC-381486762B3E}" destId="{BDEB045C-6EDA-467E-BA37-0390B5CA3E03}" srcOrd="0" destOrd="0" presId="urn:microsoft.com/office/officeart/2005/8/layout/orgChart1"/>
    <dgm:cxn modelId="{A0482517-3D42-453C-BB60-7CF0D0D70AC1}" type="presParOf" srcId="{BDEB045C-6EDA-467E-BA37-0390B5CA3E03}" destId="{81128CF8-424D-4E53-9BF6-86822CCEF445}" srcOrd="0" destOrd="0" presId="urn:microsoft.com/office/officeart/2005/8/layout/orgChart1"/>
    <dgm:cxn modelId="{8C1AC4C5-EAD1-408B-B146-DFF0C61C3147}" type="presParOf" srcId="{BDEB045C-6EDA-467E-BA37-0390B5CA3E03}" destId="{793574F5-A5E3-40D4-8293-D4AF1EA4DD8B}" srcOrd="1" destOrd="0" presId="urn:microsoft.com/office/officeart/2005/8/layout/orgChart1"/>
    <dgm:cxn modelId="{3A23DBD4-7545-45E2-8FF7-3A298F11023D}" type="presParOf" srcId="{B9AC2775-B4D0-4F92-AEDC-381486762B3E}" destId="{8011742C-6A35-4C8E-B726-C7D3F15F4006}" srcOrd="1" destOrd="0" presId="urn:microsoft.com/office/officeart/2005/8/layout/orgChart1"/>
    <dgm:cxn modelId="{9A9C7626-967E-4433-8F9E-EAFB9DB9B2BC}" type="presParOf" srcId="{8011742C-6A35-4C8E-B726-C7D3F15F4006}" destId="{EA591210-3E80-4575-854F-85E514D98B4B}" srcOrd="0" destOrd="0" presId="urn:microsoft.com/office/officeart/2005/8/layout/orgChart1"/>
    <dgm:cxn modelId="{13F3E5C4-1B21-4004-87D0-BEF969651270}" type="presParOf" srcId="{8011742C-6A35-4C8E-B726-C7D3F15F4006}" destId="{011F80D5-F072-4300-BE97-A373A9CF4DD0}" srcOrd="1" destOrd="0" presId="urn:microsoft.com/office/officeart/2005/8/layout/orgChart1"/>
    <dgm:cxn modelId="{1D756D9C-EAC2-4524-8347-211DF317E659}" type="presParOf" srcId="{011F80D5-F072-4300-BE97-A373A9CF4DD0}" destId="{C21B401D-BBC6-452D-B5F0-577E18BE5DC4}" srcOrd="0" destOrd="0" presId="urn:microsoft.com/office/officeart/2005/8/layout/orgChart1"/>
    <dgm:cxn modelId="{46A7960E-064D-43EC-AB34-6872F9467855}" type="presParOf" srcId="{C21B401D-BBC6-452D-B5F0-577E18BE5DC4}" destId="{B2EDBA21-2AF9-41A0-8B06-B009C2C51745}" srcOrd="0" destOrd="0" presId="urn:microsoft.com/office/officeart/2005/8/layout/orgChart1"/>
    <dgm:cxn modelId="{83D751FD-83CD-4E72-96AE-129DD33034B7}" type="presParOf" srcId="{C21B401D-BBC6-452D-B5F0-577E18BE5DC4}" destId="{D2C3B56E-63A3-4B3A-85D1-BAA12250EE97}" srcOrd="1" destOrd="0" presId="urn:microsoft.com/office/officeart/2005/8/layout/orgChart1"/>
    <dgm:cxn modelId="{08AC8776-A66A-42E0-92D8-A475D1C3F96C}" type="presParOf" srcId="{011F80D5-F072-4300-BE97-A373A9CF4DD0}" destId="{1C5EF197-5BF2-46FA-A401-D02FE7C84658}" srcOrd="1" destOrd="0" presId="urn:microsoft.com/office/officeart/2005/8/layout/orgChart1"/>
    <dgm:cxn modelId="{32F07741-7B80-4C11-95C5-356F962052D3}" type="presParOf" srcId="{011F80D5-F072-4300-BE97-A373A9CF4DD0}" destId="{3B510350-F17F-4E4C-B145-9071210C854C}" srcOrd="2" destOrd="0" presId="urn:microsoft.com/office/officeart/2005/8/layout/orgChart1"/>
    <dgm:cxn modelId="{5F9A3E74-25EE-4D2E-8F49-7E4CC604DB3D}" type="presParOf" srcId="{8011742C-6A35-4C8E-B726-C7D3F15F4006}" destId="{F4C1773D-CA84-4292-94B1-73700B34F6E9}" srcOrd="2" destOrd="0" presId="urn:microsoft.com/office/officeart/2005/8/layout/orgChart1"/>
    <dgm:cxn modelId="{3CC37933-68BD-4727-89B9-543E6A36CB0A}" type="presParOf" srcId="{8011742C-6A35-4C8E-B726-C7D3F15F4006}" destId="{476B5CF7-56F6-4F60-84FE-75F707539D37}" srcOrd="3" destOrd="0" presId="urn:microsoft.com/office/officeart/2005/8/layout/orgChart1"/>
    <dgm:cxn modelId="{4AC42995-01D2-4714-A29E-784271911AD2}" type="presParOf" srcId="{476B5CF7-56F6-4F60-84FE-75F707539D37}" destId="{03AAD516-578F-4139-8328-5B40134FD07C}" srcOrd="0" destOrd="0" presId="urn:microsoft.com/office/officeart/2005/8/layout/orgChart1"/>
    <dgm:cxn modelId="{22AE6E71-45D5-48BE-8C0A-C2B9E0A662C8}" type="presParOf" srcId="{03AAD516-578F-4139-8328-5B40134FD07C}" destId="{C959224C-E618-4CB2-87C5-E10E88F87AF5}" srcOrd="0" destOrd="0" presId="urn:microsoft.com/office/officeart/2005/8/layout/orgChart1"/>
    <dgm:cxn modelId="{BCD3A94D-376B-4A25-A294-452E01469D37}" type="presParOf" srcId="{03AAD516-578F-4139-8328-5B40134FD07C}" destId="{84B1E2A9-AF52-4B5D-9F5D-81A98CC19710}" srcOrd="1" destOrd="0" presId="urn:microsoft.com/office/officeart/2005/8/layout/orgChart1"/>
    <dgm:cxn modelId="{65E81F8E-3765-47E8-BF7F-27229C436A00}" type="presParOf" srcId="{476B5CF7-56F6-4F60-84FE-75F707539D37}" destId="{AA4EDBA0-2EF8-4DDF-A5BE-A1231734963E}" srcOrd="1" destOrd="0" presId="urn:microsoft.com/office/officeart/2005/8/layout/orgChart1"/>
    <dgm:cxn modelId="{97E2579D-240C-46E7-83D4-FF26F9A593B7}" type="presParOf" srcId="{476B5CF7-56F6-4F60-84FE-75F707539D37}" destId="{8E91AB55-A6DC-48C0-B381-44F0468C5CEC}" srcOrd="2" destOrd="0" presId="urn:microsoft.com/office/officeart/2005/8/layout/orgChart1"/>
    <dgm:cxn modelId="{B5A0F500-EF0F-45AF-8821-CB4C82A40CD2}" type="presParOf" srcId="{B9AC2775-B4D0-4F92-AEDC-381486762B3E}" destId="{5F34C854-0ABD-450E-90F1-0466B780B7D2}" srcOrd="2" destOrd="0" presId="urn:microsoft.com/office/officeart/2005/8/layout/orgChart1"/>
    <dgm:cxn modelId="{AAE6EF80-44A9-4CFD-A2D4-74E356456E20}" type="presParOf" srcId="{1E2DB051-C129-4EBA-8F9D-02470D992D84}" destId="{3A9A34F3-92CF-40CB-B286-67F79D112C17}" srcOrd="10" destOrd="0" presId="urn:microsoft.com/office/officeart/2005/8/layout/orgChart1"/>
    <dgm:cxn modelId="{B03C9FBA-FD73-4456-95DF-27F49FE6E1FC}" type="presParOf" srcId="{1E2DB051-C129-4EBA-8F9D-02470D992D84}" destId="{A15D4A6F-43A9-493A-ADBE-86C40196F8A9}" srcOrd="11" destOrd="0" presId="urn:microsoft.com/office/officeart/2005/8/layout/orgChart1"/>
    <dgm:cxn modelId="{1DD6812D-932A-4499-92EC-85AEE30B4B8A}" type="presParOf" srcId="{A15D4A6F-43A9-493A-ADBE-86C40196F8A9}" destId="{8E184983-BDB1-41C6-84BC-616EB1A3A7FB}" srcOrd="0" destOrd="0" presId="urn:microsoft.com/office/officeart/2005/8/layout/orgChart1"/>
    <dgm:cxn modelId="{579F2AED-3CD5-4FC6-9404-F9AE18EEF5B4}" type="presParOf" srcId="{8E184983-BDB1-41C6-84BC-616EB1A3A7FB}" destId="{2C91A016-67EA-4BFE-9DA8-09B3D511DA1F}" srcOrd="0" destOrd="0" presId="urn:microsoft.com/office/officeart/2005/8/layout/orgChart1"/>
    <dgm:cxn modelId="{9961C04D-3D8B-4E99-8D73-B050B2381CF5}" type="presParOf" srcId="{8E184983-BDB1-41C6-84BC-616EB1A3A7FB}" destId="{A30D5457-7228-48AF-9745-35C64CB354BB}" srcOrd="1" destOrd="0" presId="urn:microsoft.com/office/officeart/2005/8/layout/orgChart1"/>
    <dgm:cxn modelId="{B7DE7ACD-C6E1-4906-A45E-6135EF2EB9E9}" type="presParOf" srcId="{A15D4A6F-43A9-493A-ADBE-86C40196F8A9}" destId="{9DFDF3F9-C246-423D-959F-55931E6767AF}" srcOrd="1" destOrd="0" presId="urn:microsoft.com/office/officeart/2005/8/layout/orgChart1"/>
    <dgm:cxn modelId="{DD7B36F1-9DCF-4BA8-963E-058E73A740E4}" type="presParOf" srcId="{9DFDF3F9-C246-423D-959F-55931E6767AF}" destId="{629AE69D-419A-432F-A3CE-D4490CA4302A}" srcOrd="0" destOrd="0" presId="urn:microsoft.com/office/officeart/2005/8/layout/orgChart1"/>
    <dgm:cxn modelId="{59833BC8-8A05-4F5E-841A-C0786B98E15D}" type="presParOf" srcId="{9DFDF3F9-C246-423D-959F-55931E6767AF}" destId="{0E24AFEA-3D03-4313-B2D9-EC12C6F193D9}" srcOrd="1" destOrd="0" presId="urn:microsoft.com/office/officeart/2005/8/layout/orgChart1"/>
    <dgm:cxn modelId="{39839962-0F06-4482-BE4C-34FB5A635998}" type="presParOf" srcId="{0E24AFEA-3D03-4313-B2D9-EC12C6F193D9}" destId="{53F2C8B6-1100-4E8A-890B-5AC54B6BA258}" srcOrd="0" destOrd="0" presId="urn:microsoft.com/office/officeart/2005/8/layout/orgChart1"/>
    <dgm:cxn modelId="{1190C2A2-9DF6-4B7D-ADB9-1205F422E38F}" type="presParOf" srcId="{53F2C8B6-1100-4E8A-890B-5AC54B6BA258}" destId="{69DEF825-3755-4E98-89EF-E5712368F024}" srcOrd="0" destOrd="0" presId="urn:microsoft.com/office/officeart/2005/8/layout/orgChart1"/>
    <dgm:cxn modelId="{5288251F-C6AA-4DB7-9B4A-5F1483A68ECC}" type="presParOf" srcId="{53F2C8B6-1100-4E8A-890B-5AC54B6BA258}" destId="{4EACA0D7-0964-4DEA-8748-C6490B9124C3}" srcOrd="1" destOrd="0" presId="urn:microsoft.com/office/officeart/2005/8/layout/orgChart1"/>
    <dgm:cxn modelId="{14A505EB-5E7C-498E-B5BE-B078F0AA1CE8}" type="presParOf" srcId="{0E24AFEA-3D03-4313-B2D9-EC12C6F193D9}" destId="{F185873C-7FC8-47B1-960C-E3CDF191A36A}" srcOrd="1" destOrd="0" presId="urn:microsoft.com/office/officeart/2005/8/layout/orgChart1"/>
    <dgm:cxn modelId="{D81DB225-5DEE-4B0E-A45F-8CB95F7C495D}" type="presParOf" srcId="{0E24AFEA-3D03-4313-B2D9-EC12C6F193D9}" destId="{A3E78910-5055-4881-BB43-6B7F3566E28B}" srcOrd="2" destOrd="0" presId="urn:microsoft.com/office/officeart/2005/8/layout/orgChart1"/>
    <dgm:cxn modelId="{8D8CDA6A-4187-4407-A356-E2E1E2A5600C}" type="presParOf" srcId="{9DFDF3F9-C246-423D-959F-55931E6767AF}" destId="{EDD936EB-CD48-4F94-B79F-BF4B90C33146}" srcOrd="2" destOrd="0" presId="urn:microsoft.com/office/officeart/2005/8/layout/orgChart1"/>
    <dgm:cxn modelId="{365C8405-F412-4398-B3E4-3EA24BDEC034}" type="presParOf" srcId="{9DFDF3F9-C246-423D-959F-55931E6767AF}" destId="{4C622AD4-A282-4F05-9B06-C5F842517508}" srcOrd="3" destOrd="0" presId="urn:microsoft.com/office/officeart/2005/8/layout/orgChart1"/>
    <dgm:cxn modelId="{520E0309-C5F4-47EF-A2FF-173E3F1CB51D}" type="presParOf" srcId="{4C622AD4-A282-4F05-9B06-C5F842517508}" destId="{6E92692A-23A3-42EC-8770-D19FCCBDC5CC}" srcOrd="0" destOrd="0" presId="urn:microsoft.com/office/officeart/2005/8/layout/orgChart1"/>
    <dgm:cxn modelId="{787EAE54-0769-4602-AB97-5B205FBDEBF6}" type="presParOf" srcId="{6E92692A-23A3-42EC-8770-D19FCCBDC5CC}" destId="{2E717FFA-9B56-4751-8E26-1870842E3E45}" srcOrd="0" destOrd="0" presId="urn:microsoft.com/office/officeart/2005/8/layout/orgChart1"/>
    <dgm:cxn modelId="{2E8EEDAE-BE58-4DB6-A907-EC8BB4E87C6C}" type="presParOf" srcId="{6E92692A-23A3-42EC-8770-D19FCCBDC5CC}" destId="{7A840E90-3F70-41D3-B815-D1628A9007C4}" srcOrd="1" destOrd="0" presId="urn:microsoft.com/office/officeart/2005/8/layout/orgChart1"/>
    <dgm:cxn modelId="{EE07FDBD-EAC7-4AB0-B265-057E682C2CC5}" type="presParOf" srcId="{4C622AD4-A282-4F05-9B06-C5F842517508}" destId="{BDD6570B-C749-4112-B09D-EDD300EF30EC}" srcOrd="1" destOrd="0" presId="urn:microsoft.com/office/officeart/2005/8/layout/orgChart1"/>
    <dgm:cxn modelId="{1D9904D2-55D7-4C95-B4C9-9C085A057678}" type="presParOf" srcId="{4C622AD4-A282-4F05-9B06-C5F842517508}" destId="{BF53A1CF-92D2-401A-A615-345684AE1D8D}" srcOrd="2" destOrd="0" presId="urn:microsoft.com/office/officeart/2005/8/layout/orgChart1"/>
    <dgm:cxn modelId="{E4D06B71-D5CB-4B11-8CF7-EE81DFA3B49E}" type="presParOf" srcId="{9DFDF3F9-C246-423D-959F-55931E6767AF}" destId="{3D765790-0DEF-40E2-B339-88540FD524BF}" srcOrd="4" destOrd="0" presId="urn:microsoft.com/office/officeart/2005/8/layout/orgChart1"/>
    <dgm:cxn modelId="{13B12DD5-1153-4C95-8B81-B27FBAAEE5F8}" type="presParOf" srcId="{9DFDF3F9-C246-423D-959F-55931E6767AF}" destId="{209D8361-B1A1-4FD8-B986-B01F5140CE6A}" srcOrd="5" destOrd="0" presId="urn:microsoft.com/office/officeart/2005/8/layout/orgChart1"/>
    <dgm:cxn modelId="{AC605E5B-03F0-4CEB-A987-78FC0BE3BBCC}" type="presParOf" srcId="{209D8361-B1A1-4FD8-B986-B01F5140CE6A}" destId="{A7B25C23-CDAD-4366-817D-153F1945A4DB}" srcOrd="0" destOrd="0" presId="urn:microsoft.com/office/officeart/2005/8/layout/orgChart1"/>
    <dgm:cxn modelId="{633242FC-47EF-4533-9BBD-E40C4947B446}" type="presParOf" srcId="{A7B25C23-CDAD-4366-817D-153F1945A4DB}" destId="{C6C200E6-04EB-4BA7-8657-ECD096BBDC8F}" srcOrd="0" destOrd="0" presId="urn:microsoft.com/office/officeart/2005/8/layout/orgChart1"/>
    <dgm:cxn modelId="{3B246A52-CB4F-47AF-9654-49C46DBA2354}" type="presParOf" srcId="{A7B25C23-CDAD-4366-817D-153F1945A4DB}" destId="{6F84BBBA-A1C1-4A93-91AD-51336CC6AAC7}" srcOrd="1" destOrd="0" presId="urn:microsoft.com/office/officeart/2005/8/layout/orgChart1"/>
    <dgm:cxn modelId="{D7ABB446-D002-46D9-BA42-D24F20B1D930}" type="presParOf" srcId="{209D8361-B1A1-4FD8-B986-B01F5140CE6A}" destId="{E43D10FA-AB45-4902-AD53-F36A74FD3C04}" srcOrd="1" destOrd="0" presId="urn:microsoft.com/office/officeart/2005/8/layout/orgChart1"/>
    <dgm:cxn modelId="{15E5CA4E-1AE0-44F0-B720-E401183FB662}" type="presParOf" srcId="{209D8361-B1A1-4FD8-B986-B01F5140CE6A}" destId="{E495659C-94AB-4AC2-98C4-F52771061168}" srcOrd="2" destOrd="0" presId="urn:microsoft.com/office/officeart/2005/8/layout/orgChart1"/>
    <dgm:cxn modelId="{FE80D252-6D8A-4EBF-8B84-090823F0F8B1}" type="presParOf" srcId="{A15D4A6F-43A9-493A-ADBE-86C40196F8A9}" destId="{084E0EDC-F1CF-47B4-BEDA-1787F55A6124}" srcOrd="2" destOrd="0" presId="urn:microsoft.com/office/officeart/2005/8/layout/orgChart1"/>
    <dgm:cxn modelId="{F4C1C1C3-9F3A-4DF0-92BF-FD8B1998544B}" type="presParOf" srcId="{05D36680-4252-473C-80AD-7D164115D075}" destId="{1AB96203-3539-4121-BFF5-995B779A04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765790-0DEF-40E2-B339-88540FD524BF}">
      <dsp:nvSpPr>
        <dsp:cNvPr id="0" name=""/>
        <dsp:cNvSpPr/>
      </dsp:nvSpPr>
      <dsp:spPr>
        <a:xfrm>
          <a:off x="5563895" y="1065921"/>
          <a:ext cx="131979" cy="165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4148"/>
              </a:lnTo>
              <a:lnTo>
                <a:pt x="131979" y="1654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936EB-CD48-4F94-B79F-BF4B90C33146}">
      <dsp:nvSpPr>
        <dsp:cNvPr id="0" name=""/>
        <dsp:cNvSpPr/>
      </dsp:nvSpPr>
      <dsp:spPr>
        <a:xfrm>
          <a:off x="5563895" y="1065921"/>
          <a:ext cx="131979" cy="1029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443"/>
              </a:lnTo>
              <a:lnTo>
                <a:pt x="131979" y="10294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AE69D-419A-432F-A3CE-D4490CA4302A}">
      <dsp:nvSpPr>
        <dsp:cNvPr id="0" name=""/>
        <dsp:cNvSpPr/>
      </dsp:nvSpPr>
      <dsp:spPr>
        <a:xfrm>
          <a:off x="5563895" y="1065921"/>
          <a:ext cx="131979" cy="4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738"/>
              </a:lnTo>
              <a:lnTo>
                <a:pt x="131979" y="404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A34F3-92CF-40CB-B286-67F79D112C17}">
      <dsp:nvSpPr>
        <dsp:cNvPr id="0" name=""/>
        <dsp:cNvSpPr/>
      </dsp:nvSpPr>
      <dsp:spPr>
        <a:xfrm>
          <a:off x="3254246" y="441216"/>
          <a:ext cx="2661594" cy="184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5"/>
              </a:lnTo>
              <a:lnTo>
                <a:pt x="2661594" y="92385"/>
              </a:lnTo>
              <a:lnTo>
                <a:pt x="2661594" y="184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1773D-CA84-4292-94B1-73700B34F6E9}">
      <dsp:nvSpPr>
        <dsp:cNvPr id="0" name=""/>
        <dsp:cNvSpPr/>
      </dsp:nvSpPr>
      <dsp:spPr>
        <a:xfrm>
          <a:off x="4499257" y="1065921"/>
          <a:ext cx="131979" cy="1029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443"/>
              </a:lnTo>
              <a:lnTo>
                <a:pt x="131979" y="10294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91210-3E80-4575-854F-85E514D98B4B}">
      <dsp:nvSpPr>
        <dsp:cNvPr id="0" name=""/>
        <dsp:cNvSpPr/>
      </dsp:nvSpPr>
      <dsp:spPr>
        <a:xfrm>
          <a:off x="4499257" y="1065921"/>
          <a:ext cx="131979" cy="4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738"/>
              </a:lnTo>
              <a:lnTo>
                <a:pt x="131979" y="404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5F08D-1C8A-4FAB-826E-03EEC14F9946}">
      <dsp:nvSpPr>
        <dsp:cNvPr id="0" name=""/>
        <dsp:cNvSpPr/>
      </dsp:nvSpPr>
      <dsp:spPr>
        <a:xfrm>
          <a:off x="3254246" y="441216"/>
          <a:ext cx="1596956" cy="184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5"/>
              </a:lnTo>
              <a:lnTo>
                <a:pt x="1596956" y="92385"/>
              </a:lnTo>
              <a:lnTo>
                <a:pt x="1596956" y="184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41476-94B8-4DE5-9F51-B882D6627A80}">
      <dsp:nvSpPr>
        <dsp:cNvPr id="0" name=""/>
        <dsp:cNvSpPr/>
      </dsp:nvSpPr>
      <dsp:spPr>
        <a:xfrm>
          <a:off x="3434619" y="1065921"/>
          <a:ext cx="131979" cy="165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4148"/>
              </a:lnTo>
              <a:lnTo>
                <a:pt x="131979" y="1654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07128-DE05-42AA-8E60-E13BAE7B12E4}">
      <dsp:nvSpPr>
        <dsp:cNvPr id="0" name=""/>
        <dsp:cNvSpPr/>
      </dsp:nvSpPr>
      <dsp:spPr>
        <a:xfrm>
          <a:off x="3434619" y="1065921"/>
          <a:ext cx="131979" cy="1029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443"/>
              </a:lnTo>
              <a:lnTo>
                <a:pt x="131979" y="10294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D267F-F9A7-42C5-A948-E42B6E054BBA}">
      <dsp:nvSpPr>
        <dsp:cNvPr id="0" name=""/>
        <dsp:cNvSpPr/>
      </dsp:nvSpPr>
      <dsp:spPr>
        <a:xfrm>
          <a:off x="3434619" y="1065921"/>
          <a:ext cx="131979" cy="4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738"/>
              </a:lnTo>
              <a:lnTo>
                <a:pt x="131979" y="404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06444-7B69-4737-A26B-9E0C02724842}">
      <dsp:nvSpPr>
        <dsp:cNvPr id="0" name=""/>
        <dsp:cNvSpPr/>
      </dsp:nvSpPr>
      <dsp:spPr>
        <a:xfrm>
          <a:off x="3254246" y="441216"/>
          <a:ext cx="532318" cy="184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85"/>
              </a:lnTo>
              <a:lnTo>
                <a:pt x="532318" y="92385"/>
              </a:lnTo>
              <a:lnTo>
                <a:pt x="532318" y="184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F601B-5374-4185-89BB-8C32445D196E}">
      <dsp:nvSpPr>
        <dsp:cNvPr id="0" name=""/>
        <dsp:cNvSpPr/>
      </dsp:nvSpPr>
      <dsp:spPr>
        <a:xfrm>
          <a:off x="2369981" y="1065921"/>
          <a:ext cx="131979" cy="165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4148"/>
              </a:lnTo>
              <a:lnTo>
                <a:pt x="131979" y="1654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4ABB8-3342-4790-81FD-5B1640216244}">
      <dsp:nvSpPr>
        <dsp:cNvPr id="0" name=""/>
        <dsp:cNvSpPr/>
      </dsp:nvSpPr>
      <dsp:spPr>
        <a:xfrm>
          <a:off x="2369981" y="1065921"/>
          <a:ext cx="131979" cy="1029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443"/>
              </a:lnTo>
              <a:lnTo>
                <a:pt x="131979" y="10294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F4EB4-A87F-48B9-A8F3-D907638F2FFD}">
      <dsp:nvSpPr>
        <dsp:cNvPr id="0" name=""/>
        <dsp:cNvSpPr/>
      </dsp:nvSpPr>
      <dsp:spPr>
        <a:xfrm>
          <a:off x="2369981" y="1065921"/>
          <a:ext cx="131979" cy="4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738"/>
              </a:lnTo>
              <a:lnTo>
                <a:pt x="131979" y="404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8CAFE-390B-4FE1-AB46-F814AE1481D6}">
      <dsp:nvSpPr>
        <dsp:cNvPr id="0" name=""/>
        <dsp:cNvSpPr/>
      </dsp:nvSpPr>
      <dsp:spPr>
        <a:xfrm>
          <a:off x="2721927" y="441216"/>
          <a:ext cx="532318" cy="184771"/>
        </a:xfrm>
        <a:custGeom>
          <a:avLst/>
          <a:gdLst/>
          <a:ahLst/>
          <a:cxnLst/>
          <a:rect l="0" t="0" r="0" b="0"/>
          <a:pathLst>
            <a:path>
              <a:moveTo>
                <a:pt x="532318" y="0"/>
              </a:moveTo>
              <a:lnTo>
                <a:pt x="532318" y="92385"/>
              </a:lnTo>
              <a:lnTo>
                <a:pt x="0" y="92385"/>
              </a:lnTo>
              <a:lnTo>
                <a:pt x="0" y="184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6CC60-E90E-4F52-8665-4235297B4F9A}">
      <dsp:nvSpPr>
        <dsp:cNvPr id="0" name=""/>
        <dsp:cNvSpPr/>
      </dsp:nvSpPr>
      <dsp:spPr>
        <a:xfrm>
          <a:off x="1305343" y="1065921"/>
          <a:ext cx="131979" cy="1029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443"/>
              </a:lnTo>
              <a:lnTo>
                <a:pt x="131979" y="10294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6E1EB-2C34-4736-811C-86A795D9780D}">
      <dsp:nvSpPr>
        <dsp:cNvPr id="0" name=""/>
        <dsp:cNvSpPr/>
      </dsp:nvSpPr>
      <dsp:spPr>
        <a:xfrm>
          <a:off x="1305343" y="1065921"/>
          <a:ext cx="131979" cy="4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738"/>
              </a:lnTo>
              <a:lnTo>
                <a:pt x="131979" y="404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E8BA6-D608-4149-9F95-5A6EF9360890}">
      <dsp:nvSpPr>
        <dsp:cNvPr id="0" name=""/>
        <dsp:cNvSpPr/>
      </dsp:nvSpPr>
      <dsp:spPr>
        <a:xfrm>
          <a:off x="1657289" y="441216"/>
          <a:ext cx="1596956" cy="184771"/>
        </a:xfrm>
        <a:custGeom>
          <a:avLst/>
          <a:gdLst/>
          <a:ahLst/>
          <a:cxnLst/>
          <a:rect l="0" t="0" r="0" b="0"/>
          <a:pathLst>
            <a:path>
              <a:moveTo>
                <a:pt x="1596956" y="0"/>
              </a:moveTo>
              <a:lnTo>
                <a:pt x="1596956" y="92385"/>
              </a:lnTo>
              <a:lnTo>
                <a:pt x="0" y="92385"/>
              </a:lnTo>
              <a:lnTo>
                <a:pt x="0" y="184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0EDCC-BBCE-42F2-B1F8-BB796DC931DE}">
      <dsp:nvSpPr>
        <dsp:cNvPr id="0" name=""/>
        <dsp:cNvSpPr/>
      </dsp:nvSpPr>
      <dsp:spPr>
        <a:xfrm>
          <a:off x="240705" y="1065921"/>
          <a:ext cx="131979" cy="1654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4148"/>
              </a:lnTo>
              <a:lnTo>
                <a:pt x="131979" y="16541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0CDBD-EC41-486C-AB61-41899F636B71}">
      <dsp:nvSpPr>
        <dsp:cNvPr id="0" name=""/>
        <dsp:cNvSpPr/>
      </dsp:nvSpPr>
      <dsp:spPr>
        <a:xfrm>
          <a:off x="240705" y="1065921"/>
          <a:ext cx="131979" cy="1029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9443"/>
              </a:lnTo>
              <a:lnTo>
                <a:pt x="131979" y="10294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27EDA-25DC-496E-ABA3-BFBAA0E44626}">
      <dsp:nvSpPr>
        <dsp:cNvPr id="0" name=""/>
        <dsp:cNvSpPr/>
      </dsp:nvSpPr>
      <dsp:spPr>
        <a:xfrm>
          <a:off x="240705" y="1065921"/>
          <a:ext cx="131979" cy="4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738"/>
              </a:lnTo>
              <a:lnTo>
                <a:pt x="131979" y="404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82B9A-12F8-4EF8-92CB-1EFF79E45D4D}">
      <dsp:nvSpPr>
        <dsp:cNvPr id="0" name=""/>
        <dsp:cNvSpPr/>
      </dsp:nvSpPr>
      <dsp:spPr>
        <a:xfrm>
          <a:off x="592651" y="441216"/>
          <a:ext cx="2661594" cy="184771"/>
        </a:xfrm>
        <a:custGeom>
          <a:avLst/>
          <a:gdLst/>
          <a:ahLst/>
          <a:cxnLst/>
          <a:rect l="0" t="0" r="0" b="0"/>
          <a:pathLst>
            <a:path>
              <a:moveTo>
                <a:pt x="2661594" y="0"/>
              </a:moveTo>
              <a:lnTo>
                <a:pt x="2661594" y="92385"/>
              </a:lnTo>
              <a:lnTo>
                <a:pt x="0" y="92385"/>
              </a:lnTo>
              <a:lnTo>
                <a:pt x="0" y="1847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04099-6B73-4564-8219-4E87F93B2F16}">
      <dsp:nvSpPr>
        <dsp:cNvPr id="0" name=""/>
        <dsp:cNvSpPr/>
      </dsp:nvSpPr>
      <dsp:spPr>
        <a:xfrm>
          <a:off x="2814313" y="128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Izrada aplikacije</a:t>
          </a:r>
        </a:p>
      </dsp:txBody>
      <dsp:txXfrm>
        <a:off x="2814313" y="1283"/>
        <a:ext cx="879866" cy="439933"/>
      </dsp:txXfrm>
    </dsp:sp>
    <dsp:sp modelId="{F8B23B44-9850-4011-A153-7B5DA367608D}">
      <dsp:nvSpPr>
        <dsp:cNvPr id="0" name=""/>
        <dsp:cNvSpPr/>
      </dsp:nvSpPr>
      <dsp:spPr>
        <a:xfrm>
          <a:off x="152718" y="62598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Baza podataka</a:t>
          </a:r>
        </a:p>
      </dsp:txBody>
      <dsp:txXfrm>
        <a:off x="152718" y="625988"/>
        <a:ext cx="879866" cy="439933"/>
      </dsp:txXfrm>
    </dsp:sp>
    <dsp:sp modelId="{9EE926BE-C6BF-45FA-9AE2-2AB92D3B21B5}">
      <dsp:nvSpPr>
        <dsp:cNvPr id="0" name=""/>
        <dsp:cNvSpPr/>
      </dsp:nvSpPr>
      <dsp:spPr>
        <a:xfrm>
          <a:off x="372685" y="125069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crtanje ER dijagrama</a:t>
          </a:r>
        </a:p>
      </dsp:txBody>
      <dsp:txXfrm>
        <a:off x="372685" y="1250693"/>
        <a:ext cx="879866" cy="439933"/>
      </dsp:txXfrm>
    </dsp:sp>
    <dsp:sp modelId="{BAE66A99-DB31-4F70-9FB3-15A770F56743}">
      <dsp:nvSpPr>
        <dsp:cNvPr id="0" name=""/>
        <dsp:cNvSpPr/>
      </dsp:nvSpPr>
      <dsp:spPr>
        <a:xfrm>
          <a:off x="372685" y="187539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izrada skripte za inicijalizaciju baze</a:t>
          </a:r>
        </a:p>
      </dsp:txBody>
      <dsp:txXfrm>
        <a:off x="372685" y="1875398"/>
        <a:ext cx="879866" cy="439933"/>
      </dsp:txXfrm>
    </dsp:sp>
    <dsp:sp modelId="{46C2FB7B-DD6C-472A-B3DE-A3D08148A180}">
      <dsp:nvSpPr>
        <dsp:cNvPr id="0" name=""/>
        <dsp:cNvSpPr/>
      </dsp:nvSpPr>
      <dsp:spPr>
        <a:xfrm>
          <a:off x="372685" y="250010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povezivanje sa serverom</a:t>
          </a:r>
        </a:p>
      </dsp:txBody>
      <dsp:txXfrm>
        <a:off x="372685" y="2500103"/>
        <a:ext cx="879866" cy="439933"/>
      </dsp:txXfrm>
    </dsp:sp>
    <dsp:sp modelId="{EE582835-0BA9-45AA-B01F-97DEB77CC7AE}">
      <dsp:nvSpPr>
        <dsp:cNvPr id="0" name=""/>
        <dsp:cNvSpPr/>
      </dsp:nvSpPr>
      <dsp:spPr>
        <a:xfrm>
          <a:off x="1217356" y="62598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Konfiguracija servera</a:t>
          </a:r>
        </a:p>
      </dsp:txBody>
      <dsp:txXfrm>
        <a:off x="1217356" y="625988"/>
        <a:ext cx="879866" cy="439933"/>
      </dsp:txXfrm>
    </dsp:sp>
    <dsp:sp modelId="{06A56923-5D9B-497D-8DE5-1B186560E0EE}">
      <dsp:nvSpPr>
        <dsp:cNvPr id="0" name=""/>
        <dsp:cNvSpPr/>
      </dsp:nvSpPr>
      <dsp:spPr>
        <a:xfrm>
          <a:off x="1437323" y="125069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dodavanje modula</a:t>
          </a:r>
        </a:p>
      </dsp:txBody>
      <dsp:txXfrm>
        <a:off x="1437323" y="1250693"/>
        <a:ext cx="879866" cy="439933"/>
      </dsp:txXfrm>
    </dsp:sp>
    <dsp:sp modelId="{398D3F15-CEDE-4B15-B8FB-1C190DEBD76D}">
      <dsp:nvSpPr>
        <dsp:cNvPr id="0" name=""/>
        <dsp:cNvSpPr/>
      </dsp:nvSpPr>
      <dsp:spPr>
        <a:xfrm>
          <a:off x="1437323" y="187539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usmjeravanje zahtjeva</a:t>
          </a:r>
        </a:p>
      </dsp:txBody>
      <dsp:txXfrm>
        <a:off x="1437323" y="1875398"/>
        <a:ext cx="879866" cy="439933"/>
      </dsp:txXfrm>
    </dsp:sp>
    <dsp:sp modelId="{A7219370-4214-4484-8023-A91C5F541CC7}">
      <dsp:nvSpPr>
        <dsp:cNvPr id="0" name=""/>
        <dsp:cNvSpPr/>
      </dsp:nvSpPr>
      <dsp:spPr>
        <a:xfrm>
          <a:off x="2281994" y="62598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Obrada korisničkih podataka</a:t>
          </a:r>
        </a:p>
      </dsp:txBody>
      <dsp:txXfrm>
        <a:off x="2281994" y="625988"/>
        <a:ext cx="879866" cy="439933"/>
      </dsp:txXfrm>
    </dsp:sp>
    <dsp:sp modelId="{D1C2511C-3078-4489-88AF-E8A825171F3F}">
      <dsp:nvSpPr>
        <dsp:cNvPr id="0" name=""/>
        <dsp:cNvSpPr/>
      </dsp:nvSpPr>
      <dsp:spPr>
        <a:xfrm>
          <a:off x="2501961" y="125069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prijava</a:t>
          </a:r>
        </a:p>
      </dsp:txBody>
      <dsp:txXfrm>
        <a:off x="2501961" y="1250693"/>
        <a:ext cx="879866" cy="439933"/>
      </dsp:txXfrm>
    </dsp:sp>
    <dsp:sp modelId="{B89BBF91-0152-4B0F-B3AE-70270BB90475}">
      <dsp:nvSpPr>
        <dsp:cNvPr id="0" name=""/>
        <dsp:cNvSpPr/>
      </dsp:nvSpPr>
      <dsp:spPr>
        <a:xfrm>
          <a:off x="2501961" y="187539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registracija</a:t>
          </a:r>
        </a:p>
      </dsp:txBody>
      <dsp:txXfrm>
        <a:off x="2501961" y="1875398"/>
        <a:ext cx="879866" cy="439933"/>
      </dsp:txXfrm>
    </dsp:sp>
    <dsp:sp modelId="{3DAF23B8-05DD-46B2-A7C6-1ADEB2E1883A}">
      <dsp:nvSpPr>
        <dsp:cNvPr id="0" name=""/>
        <dsp:cNvSpPr/>
      </dsp:nvSpPr>
      <dsp:spPr>
        <a:xfrm>
          <a:off x="2501961" y="250010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uređivanje računa</a:t>
          </a:r>
        </a:p>
      </dsp:txBody>
      <dsp:txXfrm>
        <a:off x="2501961" y="2500103"/>
        <a:ext cx="879866" cy="439933"/>
      </dsp:txXfrm>
    </dsp:sp>
    <dsp:sp modelId="{B1739A06-0AA9-4A73-BF1D-A1EA7B3DD2F5}">
      <dsp:nvSpPr>
        <dsp:cNvPr id="0" name=""/>
        <dsp:cNvSpPr/>
      </dsp:nvSpPr>
      <dsp:spPr>
        <a:xfrm>
          <a:off x="3346632" y="62598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Alati za crtanje grafova</a:t>
          </a:r>
        </a:p>
      </dsp:txBody>
      <dsp:txXfrm>
        <a:off x="3346632" y="625988"/>
        <a:ext cx="879866" cy="439933"/>
      </dsp:txXfrm>
    </dsp:sp>
    <dsp:sp modelId="{D9259F3A-2C85-405C-BA94-BF8695C9040B}">
      <dsp:nvSpPr>
        <dsp:cNvPr id="0" name=""/>
        <dsp:cNvSpPr/>
      </dsp:nvSpPr>
      <dsp:spPr>
        <a:xfrm>
          <a:off x="3566599" y="125069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dizajna alatne trake</a:t>
          </a:r>
        </a:p>
      </dsp:txBody>
      <dsp:txXfrm>
        <a:off x="3566599" y="1250693"/>
        <a:ext cx="879866" cy="439933"/>
      </dsp:txXfrm>
    </dsp:sp>
    <dsp:sp modelId="{BC11F7E4-4D42-4D0C-82C6-D58E7570DD12}">
      <dsp:nvSpPr>
        <dsp:cNvPr id="0" name=""/>
        <dsp:cNvSpPr/>
      </dsp:nvSpPr>
      <dsp:spPr>
        <a:xfrm>
          <a:off x="3566599" y="187539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dodavanje funkcionalnosti u alatni traku</a:t>
          </a:r>
        </a:p>
      </dsp:txBody>
      <dsp:txXfrm>
        <a:off x="3566599" y="1875398"/>
        <a:ext cx="879866" cy="439933"/>
      </dsp:txXfrm>
    </dsp:sp>
    <dsp:sp modelId="{BD86361A-3652-4A6A-A8E8-3EE3967320B4}">
      <dsp:nvSpPr>
        <dsp:cNvPr id="0" name=""/>
        <dsp:cNvSpPr/>
      </dsp:nvSpPr>
      <dsp:spPr>
        <a:xfrm>
          <a:off x="3566599" y="250010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sinkronizacija alata</a:t>
          </a:r>
        </a:p>
      </dsp:txBody>
      <dsp:txXfrm>
        <a:off x="3566599" y="2500103"/>
        <a:ext cx="879866" cy="439933"/>
      </dsp:txXfrm>
    </dsp:sp>
    <dsp:sp modelId="{81128CF8-424D-4E53-9BF6-86822CCEF445}">
      <dsp:nvSpPr>
        <dsp:cNvPr id="0" name=""/>
        <dsp:cNvSpPr/>
      </dsp:nvSpPr>
      <dsp:spPr>
        <a:xfrm>
          <a:off x="4411270" y="62598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Spremanje grafova</a:t>
          </a:r>
        </a:p>
      </dsp:txBody>
      <dsp:txXfrm>
        <a:off x="4411270" y="625988"/>
        <a:ext cx="879866" cy="439933"/>
      </dsp:txXfrm>
    </dsp:sp>
    <dsp:sp modelId="{B2EDBA21-2AF9-41A0-8B06-B009C2C51745}">
      <dsp:nvSpPr>
        <dsp:cNvPr id="0" name=""/>
        <dsp:cNvSpPr/>
      </dsp:nvSpPr>
      <dsp:spPr>
        <a:xfrm>
          <a:off x="4631237" y="125069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pretvorba u JSON format</a:t>
          </a:r>
        </a:p>
      </dsp:txBody>
      <dsp:txXfrm>
        <a:off x="4631237" y="1250693"/>
        <a:ext cx="879866" cy="439933"/>
      </dsp:txXfrm>
    </dsp:sp>
    <dsp:sp modelId="{C959224C-E618-4CB2-87C5-E10E88F87AF5}">
      <dsp:nvSpPr>
        <dsp:cNvPr id="0" name=""/>
        <dsp:cNvSpPr/>
      </dsp:nvSpPr>
      <dsp:spPr>
        <a:xfrm>
          <a:off x="4631237" y="187539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preuzimanje iz web-preglednika</a:t>
          </a:r>
        </a:p>
      </dsp:txBody>
      <dsp:txXfrm>
        <a:off x="4631237" y="1875398"/>
        <a:ext cx="879866" cy="439933"/>
      </dsp:txXfrm>
    </dsp:sp>
    <dsp:sp modelId="{2C91A016-67EA-4BFE-9DA8-09B3D511DA1F}">
      <dsp:nvSpPr>
        <dsp:cNvPr id="0" name=""/>
        <dsp:cNvSpPr/>
      </dsp:nvSpPr>
      <dsp:spPr>
        <a:xfrm>
          <a:off x="5475908" y="62598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Umetanje grafova</a:t>
          </a:r>
        </a:p>
      </dsp:txBody>
      <dsp:txXfrm>
        <a:off x="5475908" y="625988"/>
        <a:ext cx="879866" cy="439933"/>
      </dsp:txXfrm>
    </dsp:sp>
    <dsp:sp modelId="{69DEF825-3755-4E98-89EF-E5712368F024}">
      <dsp:nvSpPr>
        <dsp:cNvPr id="0" name=""/>
        <dsp:cNvSpPr/>
      </dsp:nvSpPr>
      <dsp:spPr>
        <a:xfrm>
          <a:off x="5695875" y="125069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dohvat datoteke s računala</a:t>
          </a:r>
        </a:p>
      </dsp:txBody>
      <dsp:txXfrm>
        <a:off x="5695875" y="1250693"/>
        <a:ext cx="879866" cy="439933"/>
      </dsp:txXfrm>
    </dsp:sp>
    <dsp:sp modelId="{2E717FFA-9B56-4751-8E26-1870842E3E45}">
      <dsp:nvSpPr>
        <dsp:cNvPr id="0" name=""/>
        <dsp:cNvSpPr/>
      </dsp:nvSpPr>
      <dsp:spPr>
        <a:xfrm>
          <a:off x="5695875" y="1875398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parsiranje datoteke</a:t>
          </a:r>
        </a:p>
      </dsp:txBody>
      <dsp:txXfrm>
        <a:off x="5695875" y="1875398"/>
        <a:ext cx="879866" cy="439933"/>
      </dsp:txXfrm>
    </dsp:sp>
    <dsp:sp modelId="{C6C200E6-04EB-4BA7-8657-ECD096BBDC8F}">
      <dsp:nvSpPr>
        <dsp:cNvPr id="0" name=""/>
        <dsp:cNvSpPr/>
      </dsp:nvSpPr>
      <dsp:spPr>
        <a:xfrm>
          <a:off x="5695875" y="2500103"/>
          <a:ext cx="879866" cy="439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000" kern="1200"/>
            <a:t>rekonstrukcija grafa</a:t>
          </a:r>
        </a:p>
      </dsp:txBody>
      <dsp:txXfrm>
        <a:off x="5695875" y="2500103"/>
        <a:ext cx="879866" cy="439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38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Luka Panić</cp:lastModifiedBy>
  <cp:revision>28</cp:revision>
  <cp:lastPrinted>2007-10-08T18:07:00Z</cp:lastPrinted>
  <dcterms:created xsi:type="dcterms:W3CDTF">2022-11-11T00:21:00Z</dcterms:created>
  <dcterms:modified xsi:type="dcterms:W3CDTF">2022-11-11T00:59:00Z</dcterms:modified>
</cp:coreProperties>
</file>